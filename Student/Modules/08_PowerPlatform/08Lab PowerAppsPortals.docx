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A01738" w14:textId="3833F4F5" w:rsidR="00D971EC" w:rsidRDefault="009E2751" w:rsidP="00D971EC">
      <w:pPr>
        <w:pStyle w:val="Heading2"/>
      </w:pPr>
      <w:r>
        <w:t xml:space="preserve">Developing a </w:t>
      </w:r>
      <w:r w:rsidR="007F390D" w:rsidRPr="007F390D">
        <w:t>Power Apps Portal</w:t>
      </w:r>
    </w:p>
    <w:p w14:paraId="5AA7803B" w14:textId="77777777" w:rsidR="00D971EC" w:rsidRPr="005C7841" w:rsidRDefault="00D971EC" w:rsidP="00D971EC">
      <w:pPr>
        <w:pStyle w:val="LabExerciseCallout"/>
      </w:pPr>
      <w:r w:rsidRPr="005C7841">
        <w:rPr>
          <w:b/>
        </w:rPr>
        <w:t>Lab Time</w:t>
      </w:r>
      <w:r w:rsidRPr="005C7841">
        <w:t xml:space="preserve">: </w:t>
      </w:r>
      <w:r>
        <w:t>60</w:t>
      </w:r>
      <w:r w:rsidRPr="005C7841">
        <w:t xml:space="preserve"> minutes</w:t>
      </w:r>
    </w:p>
    <w:p w14:paraId="66EF3CCF" w14:textId="5E44C556" w:rsidR="00D971EC" w:rsidRPr="005C7841" w:rsidRDefault="00D971EC" w:rsidP="00D971EC">
      <w:pPr>
        <w:pStyle w:val="LabExerciseCallout"/>
      </w:pPr>
      <w:r w:rsidRPr="005C7841">
        <w:rPr>
          <w:b/>
        </w:rPr>
        <w:t>Lab Folder</w:t>
      </w:r>
      <w:r w:rsidRPr="005C7841">
        <w:t xml:space="preserve">: </w:t>
      </w:r>
      <w:r w:rsidR="00061EB5">
        <w:t>C:\Student\Modules\0</w:t>
      </w:r>
      <w:r w:rsidR="00DD52AA">
        <w:t>8</w:t>
      </w:r>
      <w:r>
        <w:t>_</w:t>
      </w:r>
      <w:r w:rsidR="009E2751">
        <w:t>PowerAppsPortals</w:t>
      </w:r>
      <w:r>
        <w:t>\Lab</w:t>
      </w:r>
    </w:p>
    <w:p w14:paraId="49EF9D28" w14:textId="613CCA8D" w:rsidR="00C939F8" w:rsidRDefault="00D971EC" w:rsidP="00B00A48">
      <w:pPr>
        <w:pStyle w:val="LabExerciseCallout"/>
      </w:pPr>
      <w:r w:rsidRPr="005C7841">
        <w:rPr>
          <w:b/>
        </w:rPr>
        <w:t>Lab Overview</w:t>
      </w:r>
      <w:r w:rsidRPr="005C7841">
        <w:t>:</w:t>
      </w:r>
      <w:r>
        <w:rPr>
          <w:rFonts w:cs="Arial"/>
          <w:lang w:val="en"/>
        </w:rPr>
        <w:t xml:space="preserve"> </w:t>
      </w:r>
      <w:r w:rsidR="00CA7353" w:rsidRPr="00675CD7">
        <w:rPr>
          <w:sz w:val="20"/>
          <w:szCs w:val="20"/>
        </w:rPr>
        <w:t xml:space="preserve">This </w:t>
      </w:r>
      <w:r w:rsidR="00CA7353">
        <w:rPr>
          <w:sz w:val="20"/>
          <w:szCs w:val="20"/>
        </w:rPr>
        <w:t xml:space="preserve">lab covers how </w:t>
      </w:r>
      <w:r w:rsidR="009E2751">
        <w:rPr>
          <w:sz w:val="20"/>
          <w:szCs w:val="20"/>
        </w:rPr>
        <w:t>work with a Power Apps portal</w:t>
      </w:r>
      <w:r w:rsidR="00CA7353" w:rsidRPr="005C0868">
        <w:rPr>
          <w:sz w:val="20"/>
          <w:szCs w:val="20"/>
        </w:rPr>
        <w:t>.</w:t>
      </w:r>
      <w:r w:rsidR="00C939F8">
        <w:t xml:space="preserve"> </w:t>
      </w:r>
    </w:p>
    <w:p w14:paraId="5E754D06" w14:textId="15DDD5C6" w:rsidR="004D6C5F" w:rsidRDefault="004D6C5F" w:rsidP="004D6C5F">
      <w:pPr>
        <w:pStyle w:val="Heading3"/>
      </w:pPr>
      <w:r>
        <w:t xml:space="preserve">Exercise </w:t>
      </w:r>
      <w:r w:rsidR="00723382">
        <w:t>1:</w:t>
      </w:r>
      <w:r>
        <w:t xml:space="preserve"> </w:t>
      </w:r>
      <w:r w:rsidR="00054DF3">
        <w:t xml:space="preserve">Add Content to the Portal using Power Apps Portal Studio </w:t>
      </w:r>
    </w:p>
    <w:p w14:paraId="5518CB3A" w14:textId="0730084C" w:rsidR="004D6C5F" w:rsidRDefault="004D6C5F" w:rsidP="004D6C5F">
      <w:pPr>
        <w:pStyle w:val="LabExerciseLeadIn"/>
      </w:pPr>
      <w:r>
        <w:t xml:space="preserve">In this exercise, you will </w:t>
      </w:r>
      <w:r w:rsidR="00054DF3">
        <w:t xml:space="preserve">use </w:t>
      </w:r>
      <w:r w:rsidR="00054DF3">
        <w:rPr>
          <w:b/>
        </w:rPr>
        <w:t xml:space="preserve">Portal App Portal Studio </w:t>
      </w:r>
      <w:r w:rsidR="00054DF3">
        <w:t>to add and modify content in the portal</w:t>
      </w:r>
      <w:r>
        <w:t>.</w:t>
      </w:r>
    </w:p>
    <w:p w14:paraId="33395287" w14:textId="0C25E25D" w:rsidR="004D6C5F" w:rsidRDefault="00DD1E4D" w:rsidP="00054DF3">
      <w:pPr>
        <w:pStyle w:val="LabStepNumbered"/>
        <w:numPr>
          <w:ilvl w:val="0"/>
          <w:numId w:val="23"/>
        </w:numPr>
      </w:pPr>
      <w:r>
        <w:t>Open your Power Apps portal in Power Apps Portal Studio</w:t>
      </w:r>
      <w:r w:rsidR="004D6C5F">
        <w:t>.</w:t>
      </w:r>
    </w:p>
    <w:p w14:paraId="6929C686" w14:textId="77777777" w:rsidR="00DD1E4D" w:rsidRDefault="00DD1E4D" w:rsidP="00DD1E4D">
      <w:pPr>
        <w:pStyle w:val="LabStepNumberedLevel2"/>
        <w:numPr>
          <w:ilvl w:val="1"/>
          <w:numId w:val="23"/>
        </w:numPr>
      </w:pPr>
      <w:r>
        <w:t xml:space="preserve">Click the </w:t>
      </w:r>
      <w:r w:rsidRPr="00DD1E4D">
        <w:rPr>
          <w:b/>
        </w:rPr>
        <w:t>Apps</w:t>
      </w:r>
      <w:r>
        <w:t xml:space="preserve"> link in the left navigation to see the list of apps for </w:t>
      </w:r>
      <w:r w:rsidRPr="00DD1E4D">
        <w:rPr>
          <w:b/>
        </w:rPr>
        <w:t>My Dev Environment</w:t>
      </w:r>
      <w:r>
        <w:t>.</w:t>
      </w:r>
    </w:p>
    <w:p w14:paraId="564D28F9" w14:textId="6A5403E3" w:rsidR="00DD1E4D" w:rsidRDefault="00DD1E4D" w:rsidP="00054DF3">
      <w:pPr>
        <w:pStyle w:val="LabStepNumberedLevel2"/>
        <w:numPr>
          <w:ilvl w:val="1"/>
          <w:numId w:val="23"/>
        </w:numPr>
      </w:pPr>
      <w:r>
        <w:t>Drop down the ellipse menu for your portal.</w:t>
      </w:r>
    </w:p>
    <w:p w14:paraId="0110D0E2" w14:textId="2E8DE44C" w:rsidR="00054DF3" w:rsidRDefault="00F276E0" w:rsidP="00054DF3">
      <w:pPr>
        <w:pStyle w:val="LabStepScreenshotLevel2"/>
      </w:pPr>
      <w:r>
        <w:drawing>
          <wp:inline distT="0" distB="0" distL="0" distR="0" wp14:anchorId="07220150" wp14:editId="62AD0DC8">
            <wp:extent cx="4909441" cy="1146810"/>
            <wp:effectExtent l="19050" t="19050" r="24765" b="152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893" cy="11574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7C0218" w14:textId="24FDAD7A" w:rsidR="00760934" w:rsidRDefault="00DD1E4D" w:rsidP="006A63DD">
      <w:pPr>
        <w:pStyle w:val="LabStepNumberedLevel2"/>
      </w:pPr>
      <w:r>
        <w:t xml:space="preserve">Select the </w:t>
      </w:r>
      <w:r w:rsidRPr="00DD1E4D">
        <w:rPr>
          <w:b/>
        </w:rPr>
        <w:t>Edit</w:t>
      </w:r>
      <w:r>
        <w:t xml:space="preserve"> command on the portal</w:t>
      </w:r>
      <w:r w:rsidR="004D3AFB">
        <w:t xml:space="preserve"> ellipse menu</w:t>
      </w:r>
      <w:r>
        <w:t>.</w:t>
      </w:r>
    </w:p>
    <w:p w14:paraId="4EBFD2C6" w14:textId="120C6367" w:rsidR="00D969F0" w:rsidRDefault="00D969F0" w:rsidP="00054DF3">
      <w:pPr>
        <w:pStyle w:val="LabStepScreenshotLevel2"/>
      </w:pPr>
      <w:r>
        <w:drawing>
          <wp:inline distT="0" distB="0" distL="0" distR="0" wp14:anchorId="40569A91" wp14:editId="716DBBCC">
            <wp:extent cx="3688750" cy="872490"/>
            <wp:effectExtent l="19050" t="19050" r="26035" b="228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31"/>
                    <a:stretch/>
                  </pic:blipFill>
                  <pic:spPr bwMode="auto">
                    <a:xfrm>
                      <a:off x="0" y="0"/>
                      <a:ext cx="3724919" cy="88104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E23F0" w14:textId="14156236" w:rsidR="00760934" w:rsidRDefault="004D3AFB" w:rsidP="006A63DD">
      <w:pPr>
        <w:pStyle w:val="LabStepNumberedLevel2"/>
      </w:pPr>
      <w:r>
        <w:t>The portal should open up in Power Apps Portal Studio</w:t>
      </w:r>
      <w:r w:rsidR="00F83A6D">
        <w:t xml:space="preserve"> and display the portal </w:t>
      </w:r>
      <w:r w:rsidR="00F83A6D" w:rsidRPr="00F83A6D">
        <w:rPr>
          <w:b/>
        </w:rPr>
        <w:t>Home</w:t>
      </w:r>
      <w:r w:rsidR="00F83A6D">
        <w:t xml:space="preserve"> page in edit mode</w:t>
      </w:r>
      <w:r>
        <w:t>.</w:t>
      </w:r>
    </w:p>
    <w:p w14:paraId="698E9709" w14:textId="299FAEA2" w:rsidR="00D969F0" w:rsidRDefault="00D969F0" w:rsidP="00054DF3">
      <w:pPr>
        <w:pStyle w:val="LabStepScreenshotLevel2"/>
      </w:pPr>
      <w:r>
        <w:drawing>
          <wp:inline distT="0" distB="0" distL="0" distR="0" wp14:anchorId="35FA362C" wp14:editId="6B05EDAF">
            <wp:extent cx="4884723" cy="1581150"/>
            <wp:effectExtent l="19050" t="19050" r="11430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579" cy="16021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FB3844" w14:textId="18E538A0" w:rsidR="00760934" w:rsidRDefault="006A63DD" w:rsidP="006A63DD">
      <w:pPr>
        <w:pStyle w:val="LabStepNumbered"/>
      </w:pPr>
      <w:r>
        <w:t xml:space="preserve">Replace the </w:t>
      </w:r>
      <w:r w:rsidR="00F83A6D">
        <w:t xml:space="preserve">logo </w:t>
      </w:r>
      <w:r>
        <w:t xml:space="preserve">image in the </w:t>
      </w:r>
      <w:r w:rsidR="00F83A6D">
        <w:t xml:space="preserve">portal </w:t>
      </w:r>
      <w:r>
        <w:t>site header</w:t>
      </w:r>
    </w:p>
    <w:p w14:paraId="4C93D903" w14:textId="066D485D" w:rsidR="006A63DD" w:rsidRDefault="00F83A6D" w:rsidP="006A63DD">
      <w:pPr>
        <w:pStyle w:val="LabStepNumberedLevel2"/>
      </w:pPr>
      <w:r>
        <w:t xml:space="preserve">Using the mouse, select the </w:t>
      </w:r>
      <w:r w:rsidRPr="00F83A6D">
        <w:rPr>
          <w:b/>
        </w:rPr>
        <w:t>Contoso Ltd</w:t>
      </w:r>
      <w:r>
        <w:t xml:space="preserve"> logo image in the page header.</w:t>
      </w:r>
    </w:p>
    <w:p w14:paraId="2E621D5D" w14:textId="57689C39" w:rsidR="00D969F0" w:rsidRDefault="00D969F0" w:rsidP="00054DF3">
      <w:pPr>
        <w:pStyle w:val="LabStepScreenshotLevel2"/>
      </w:pPr>
      <w:r>
        <w:drawing>
          <wp:inline distT="0" distB="0" distL="0" distR="0" wp14:anchorId="05F0553C" wp14:editId="09D51474">
            <wp:extent cx="1931670" cy="866058"/>
            <wp:effectExtent l="19050" t="19050" r="1143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545" cy="8740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3E29B8" w14:textId="378429E4" w:rsidR="006A63DD" w:rsidRDefault="00F83A6D" w:rsidP="006A63DD">
      <w:pPr>
        <w:pStyle w:val="LabStepNumberedLevel2"/>
      </w:pPr>
      <w:r>
        <w:lastRenderedPageBreak/>
        <w:t xml:space="preserve">With the log image select, inspect the image file name </w:t>
      </w:r>
      <w:r w:rsidRPr="00F83A6D">
        <w:rPr>
          <w:b/>
        </w:rPr>
        <w:t>Logo.png</w:t>
      </w:r>
      <w:r>
        <w:t xml:space="preserve"> on the right in the </w:t>
      </w:r>
      <w:r w:rsidRPr="00F83A6D">
        <w:rPr>
          <w:b/>
        </w:rPr>
        <w:t>Component</w:t>
      </w:r>
      <w:r>
        <w:rPr>
          <w:b/>
        </w:rPr>
        <w:t xml:space="preserve"> Image</w:t>
      </w:r>
      <w:r>
        <w:t xml:space="preserve"> properties pane.</w:t>
      </w:r>
    </w:p>
    <w:p w14:paraId="5FB6FF1C" w14:textId="2ACFB1F3" w:rsidR="00D969F0" w:rsidRDefault="00D969F0" w:rsidP="00054DF3">
      <w:pPr>
        <w:pStyle w:val="LabStepScreenshotLevel2"/>
      </w:pPr>
      <w:r>
        <w:drawing>
          <wp:inline distT="0" distB="0" distL="0" distR="0" wp14:anchorId="3A91BC17" wp14:editId="6B4A09E9">
            <wp:extent cx="5157552" cy="1398270"/>
            <wp:effectExtent l="19050" t="19050" r="2413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040" cy="14358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EA9409" w14:textId="56174DD8" w:rsidR="00652A9F" w:rsidRDefault="00F83A6D" w:rsidP="00652A9F">
      <w:pPr>
        <w:pStyle w:val="LabStepNumberedLevel2"/>
      </w:pPr>
      <w:r>
        <w:t xml:space="preserve">Click the </w:t>
      </w:r>
      <w:r w:rsidRPr="00F83A6D">
        <w:rPr>
          <w:b/>
        </w:rPr>
        <w:t>Upload image</w:t>
      </w:r>
      <w:r>
        <w:t xml:space="preserve"> link in the </w:t>
      </w:r>
      <w:r w:rsidRPr="00F83A6D">
        <w:rPr>
          <w:b/>
        </w:rPr>
        <w:t>Component Image</w:t>
      </w:r>
      <w:r>
        <w:t xml:space="preserve"> properties pane.</w:t>
      </w:r>
    </w:p>
    <w:p w14:paraId="2821E10A" w14:textId="76E1FDE5" w:rsidR="00D969F0" w:rsidRDefault="00D969F0" w:rsidP="00054DF3">
      <w:pPr>
        <w:pStyle w:val="LabStepScreenshotLevel2"/>
      </w:pPr>
      <w:r>
        <w:drawing>
          <wp:inline distT="0" distB="0" distL="0" distR="0" wp14:anchorId="074E0F31" wp14:editId="08796985">
            <wp:extent cx="1337310" cy="1149896"/>
            <wp:effectExtent l="19050" t="19050" r="1524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085" cy="11737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D63440" w14:textId="548F4879" w:rsidR="00760934" w:rsidRDefault="00652A9F" w:rsidP="00652A9F">
      <w:pPr>
        <w:pStyle w:val="LabStepNumberedLevel2"/>
      </w:pPr>
      <w:r>
        <w:t xml:space="preserve">Upload the image file named </w:t>
      </w:r>
      <w:r w:rsidRPr="00652A9F">
        <w:rPr>
          <w:b/>
        </w:rPr>
        <w:t>wingtip_logo.png</w:t>
      </w:r>
      <w:r>
        <w:t xml:space="preserve"> from </w:t>
      </w:r>
      <w:r w:rsidR="00F83A6D">
        <w:t xml:space="preserve">inside the </w:t>
      </w:r>
      <w:r w:rsidR="00F83A6D" w:rsidRPr="00F83A6D">
        <w:rPr>
          <w:b/>
        </w:rPr>
        <w:t>Student</w:t>
      </w:r>
      <w:r w:rsidR="00F83A6D">
        <w:t xml:space="preserve"> folder at </w:t>
      </w:r>
      <w:r>
        <w:t>the following path.</w:t>
      </w:r>
    </w:p>
    <w:p w14:paraId="24BCE6E8" w14:textId="6013176D" w:rsidR="00652A9F" w:rsidRDefault="00652A9F" w:rsidP="00652A9F">
      <w:pPr>
        <w:pStyle w:val="LabStepCodeBlockLevel2"/>
      </w:pPr>
      <w:r>
        <w:t>C</w:t>
      </w:r>
      <w:r w:rsidR="00F83A6D">
        <w:t>:</w:t>
      </w:r>
      <w:r>
        <w:t>\Student\Modules\0</w:t>
      </w:r>
      <w:r w:rsidR="0089796F">
        <w:t>8</w:t>
      </w:r>
      <w:r>
        <w:t>_</w:t>
      </w:r>
      <w:r w:rsidR="0089796F">
        <w:t>PowerAppsPortals\Lab</w:t>
      </w:r>
      <w:r>
        <w:t>\wingtip_logo.png</w:t>
      </w:r>
    </w:p>
    <w:p w14:paraId="4E68DEEE" w14:textId="7D0F05BA" w:rsidR="00D969F0" w:rsidRDefault="00DE1D03" w:rsidP="00054DF3">
      <w:pPr>
        <w:pStyle w:val="LabStepScreenshotLevel2"/>
      </w:pPr>
      <w:r>
        <w:drawing>
          <wp:inline distT="0" distB="0" distL="0" distR="0" wp14:anchorId="445BB6C4" wp14:editId="0E682883">
            <wp:extent cx="2744880" cy="1250191"/>
            <wp:effectExtent l="19050" t="19050" r="17780" b="266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1534" cy="125777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828F8C" w14:textId="503300D7" w:rsidR="00012383" w:rsidRDefault="00F83A6D" w:rsidP="00652A9F">
      <w:pPr>
        <w:pStyle w:val="LabStepNumberedLevel2"/>
      </w:pPr>
      <w:r>
        <w:t xml:space="preserve">You should see that the logo image in the page header has been updated with the </w:t>
      </w:r>
      <w:r w:rsidRPr="00F83A6D">
        <w:rPr>
          <w:b/>
        </w:rPr>
        <w:t>Wingtip Toys</w:t>
      </w:r>
      <w:r>
        <w:t xml:space="preserve"> logo.</w:t>
      </w:r>
    </w:p>
    <w:p w14:paraId="052A60F1" w14:textId="5348AB67" w:rsidR="00D969F0" w:rsidRDefault="00D969F0" w:rsidP="00054DF3">
      <w:pPr>
        <w:pStyle w:val="LabStepScreenshotLevel2"/>
      </w:pPr>
      <w:r>
        <w:drawing>
          <wp:inline distT="0" distB="0" distL="0" distR="0" wp14:anchorId="69224AFC" wp14:editId="0404FD0E">
            <wp:extent cx="2345778" cy="1023613"/>
            <wp:effectExtent l="19050" t="19050" r="16510" b="247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483" cy="10357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E11788" w14:textId="60701E8A" w:rsidR="00E72FAD" w:rsidRDefault="00F83A6D" w:rsidP="00E72FAD">
      <w:pPr>
        <w:pStyle w:val="LabStepNumbered"/>
      </w:pPr>
      <w:r>
        <w:t>Modify the text on the portal home page.</w:t>
      </w:r>
    </w:p>
    <w:p w14:paraId="715E1B9D" w14:textId="659DB9E6" w:rsidR="00012383" w:rsidRDefault="00F83A6D" w:rsidP="00E72FAD">
      <w:pPr>
        <w:pStyle w:val="LabStepNumberedLevel2"/>
      </w:pPr>
      <w:r>
        <w:t xml:space="preserve">Select the </w:t>
      </w:r>
      <w:r w:rsidRPr="00F83A6D">
        <w:rPr>
          <w:b/>
        </w:rPr>
        <w:t>Build your website!</w:t>
      </w:r>
      <w:r>
        <w:t xml:space="preserve"> text on the Home page.</w:t>
      </w:r>
    </w:p>
    <w:p w14:paraId="03AA85C2" w14:textId="39514786" w:rsidR="00012383" w:rsidRDefault="00012383" w:rsidP="00054DF3">
      <w:pPr>
        <w:pStyle w:val="LabStepScreenshotLevel2"/>
      </w:pPr>
      <w:r>
        <w:drawing>
          <wp:inline distT="0" distB="0" distL="0" distR="0" wp14:anchorId="4013B39C" wp14:editId="1D769DA4">
            <wp:extent cx="3824010" cy="621030"/>
            <wp:effectExtent l="19050" t="19050" r="24130" b="266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627" cy="6326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31B279" w14:textId="64952AA0" w:rsidR="00012383" w:rsidRDefault="00F83A6D" w:rsidP="00652A9F">
      <w:pPr>
        <w:pStyle w:val="LabStepNumberedLevel2"/>
      </w:pPr>
      <w:r>
        <w:lastRenderedPageBreak/>
        <w:t xml:space="preserve">Replace the text the </w:t>
      </w:r>
      <w:r w:rsidRPr="00F83A6D">
        <w:rPr>
          <w:b/>
        </w:rPr>
        <w:t>Build your website!</w:t>
      </w:r>
      <w:r>
        <w:t xml:space="preserve"> text with something different such as </w:t>
      </w:r>
      <w:r w:rsidRPr="00F83A6D">
        <w:rPr>
          <w:b/>
        </w:rPr>
        <w:t>Awaken Your Inner Child</w:t>
      </w:r>
      <w:r>
        <w:t>.</w:t>
      </w:r>
    </w:p>
    <w:p w14:paraId="7D7BCFED" w14:textId="25B71A27" w:rsidR="00012383" w:rsidRDefault="00012383" w:rsidP="00054DF3">
      <w:pPr>
        <w:pStyle w:val="LabStepScreenshotLevel2"/>
      </w:pPr>
      <w:r>
        <w:drawing>
          <wp:inline distT="0" distB="0" distL="0" distR="0" wp14:anchorId="18667F7F" wp14:editId="1F286BBD">
            <wp:extent cx="3504820" cy="662021"/>
            <wp:effectExtent l="19050" t="19050" r="19685" b="241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358" cy="7000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24FEF8" w14:textId="5113BCCA" w:rsidR="00F83A6D" w:rsidRDefault="00F83A6D" w:rsidP="00F66E3A">
      <w:pPr>
        <w:pStyle w:val="LabStepNumberedLevel2"/>
      </w:pPr>
      <w:r>
        <w:t>Delete the second line of text underneath the text you updated in the previous step.</w:t>
      </w:r>
    </w:p>
    <w:p w14:paraId="013A3D27" w14:textId="0677347B" w:rsidR="00012383" w:rsidRDefault="00012383" w:rsidP="00F83A6D">
      <w:pPr>
        <w:pStyle w:val="LabStepScreenshotLevel2"/>
      </w:pPr>
      <w:r>
        <w:drawing>
          <wp:inline distT="0" distB="0" distL="0" distR="0" wp14:anchorId="1AE6E4D7" wp14:editId="5758AA33">
            <wp:extent cx="3840349" cy="597388"/>
            <wp:effectExtent l="19050" t="19050" r="8255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536" cy="6181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AD9D74" w14:textId="10C606B9" w:rsidR="00012383" w:rsidRDefault="00535D59" w:rsidP="00652A9F">
      <w:pPr>
        <w:pStyle w:val="LabStepNumberedLevel2"/>
      </w:pPr>
      <w:r>
        <w:t>Select the text you added and then drop down the font size editor control.</w:t>
      </w:r>
    </w:p>
    <w:p w14:paraId="676A7F11" w14:textId="60FCC5FF" w:rsidR="00012383" w:rsidRDefault="00012383" w:rsidP="00054DF3">
      <w:pPr>
        <w:pStyle w:val="LabStepScreenshotLevel2"/>
      </w:pPr>
      <w:r>
        <w:drawing>
          <wp:inline distT="0" distB="0" distL="0" distR="0" wp14:anchorId="700DD33E" wp14:editId="03092D84">
            <wp:extent cx="5205842" cy="636270"/>
            <wp:effectExtent l="19050" t="19050" r="13970" b="114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070" cy="6545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44BD16" w14:textId="3E7F8D98" w:rsidR="00652A9F" w:rsidRDefault="00535D59" w:rsidP="00652A9F">
      <w:pPr>
        <w:pStyle w:val="LabStepNumberedLevel2"/>
      </w:pPr>
      <w:r>
        <w:t xml:space="preserve">Set the font size to </w:t>
      </w:r>
      <w:r w:rsidRPr="00535D59">
        <w:rPr>
          <w:b/>
        </w:rPr>
        <w:t>48</w:t>
      </w:r>
      <w:r>
        <w:t>.</w:t>
      </w:r>
    </w:p>
    <w:p w14:paraId="7AAF63E4" w14:textId="154764A0" w:rsidR="007A2D54" w:rsidRDefault="007A2D54" w:rsidP="00054DF3">
      <w:pPr>
        <w:pStyle w:val="LabStepScreenshotLevel2"/>
      </w:pPr>
      <w:r>
        <w:drawing>
          <wp:inline distT="0" distB="0" distL="0" distR="0" wp14:anchorId="6186B02B" wp14:editId="62998001">
            <wp:extent cx="5093559" cy="582930"/>
            <wp:effectExtent l="19050" t="19050" r="12065" b="266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494" cy="605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EC1C7F" w14:textId="43F5F84A" w:rsidR="00652A9F" w:rsidRDefault="00535D59" w:rsidP="00652A9F">
      <w:pPr>
        <w:pStyle w:val="LabStepNumberedLevel2"/>
      </w:pPr>
      <w:r>
        <w:t xml:space="preserve">Change the </w:t>
      </w:r>
      <w:r w:rsidRPr="00535D59">
        <w:rPr>
          <w:b/>
        </w:rPr>
        <w:t>Font color</w:t>
      </w:r>
      <w:r>
        <w:t xml:space="preserve"> to </w:t>
      </w:r>
      <w:r w:rsidRPr="00535D59">
        <w:rPr>
          <w:b/>
        </w:rPr>
        <w:t>#ffff00</w:t>
      </w:r>
      <w:r>
        <w:t xml:space="preserve"> which is the hex code for the color yellow.</w:t>
      </w:r>
    </w:p>
    <w:p w14:paraId="215B1A20" w14:textId="4C1CF64F" w:rsidR="007A2D54" w:rsidRDefault="007A2D54" w:rsidP="00054DF3">
      <w:pPr>
        <w:pStyle w:val="LabStepScreenshotLevel2"/>
      </w:pPr>
      <w:r>
        <w:drawing>
          <wp:inline distT="0" distB="0" distL="0" distR="0" wp14:anchorId="227C9615" wp14:editId="0DC00EA5">
            <wp:extent cx="5324455" cy="977237"/>
            <wp:effectExtent l="19050" t="19050" r="10160" b="139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139" cy="9892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C1F2C5" w14:textId="12EDB858" w:rsidR="007A2D54" w:rsidRDefault="00535D59" w:rsidP="00652A9F">
      <w:pPr>
        <w:pStyle w:val="LabStepNumberedLevel2"/>
      </w:pPr>
      <w:r>
        <w:t xml:space="preserve">On the left, click the image with blue background and inspect the image file name in the </w:t>
      </w:r>
      <w:r w:rsidRPr="00535D59">
        <w:rPr>
          <w:b/>
        </w:rPr>
        <w:t>Component Section</w:t>
      </w:r>
      <w:r>
        <w:t xml:space="preserve"> properties pane.</w:t>
      </w:r>
    </w:p>
    <w:p w14:paraId="1534AC27" w14:textId="4DECB39E" w:rsidR="007A2D54" w:rsidRDefault="007A2D54" w:rsidP="00054DF3">
      <w:pPr>
        <w:pStyle w:val="LabStepScreenshotLevel2"/>
      </w:pPr>
      <w:r>
        <w:drawing>
          <wp:inline distT="0" distB="0" distL="0" distR="0" wp14:anchorId="661BA0B1" wp14:editId="1199A677">
            <wp:extent cx="6124729" cy="1973523"/>
            <wp:effectExtent l="19050" t="19050" r="9525" b="273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349" cy="2002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B3822D" w14:textId="3C4C375D" w:rsidR="00652A9F" w:rsidRDefault="00535D59" w:rsidP="00652A9F">
      <w:pPr>
        <w:pStyle w:val="LabStepNumberedLevel2"/>
      </w:pPr>
      <w:r>
        <w:lastRenderedPageBreak/>
        <w:t xml:space="preserve">Click the </w:t>
      </w:r>
      <w:r w:rsidRPr="00535D59">
        <w:rPr>
          <w:b/>
        </w:rPr>
        <w:t>Upload image</w:t>
      </w:r>
      <w:r>
        <w:t xml:space="preserve"> link to replace </w:t>
      </w:r>
      <w:r w:rsidRPr="00535D59">
        <w:rPr>
          <w:b/>
        </w:rPr>
        <w:t>Homehero.png</w:t>
      </w:r>
      <w:r>
        <w:t>.</w:t>
      </w:r>
    </w:p>
    <w:p w14:paraId="21773702" w14:textId="1E315B8B" w:rsidR="007A2D54" w:rsidRDefault="007A2D54" w:rsidP="00054DF3">
      <w:pPr>
        <w:pStyle w:val="LabStepScreenshotLevel2"/>
      </w:pPr>
      <w:r>
        <w:drawing>
          <wp:inline distT="0" distB="0" distL="0" distR="0" wp14:anchorId="3D0D40C2" wp14:editId="176368E5">
            <wp:extent cx="1756410" cy="1592705"/>
            <wp:effectExtent l="19050" t="19050" r="15240" b="266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272" cy="1612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91A355" w14:textId="338C0825" w:rsidR="00652A9F" w:rsidRDefault="00535D59" w:rsidP="00652A9F">
      <w:pPr>
        <w:pStyle w:val="LabStepNumberedLevel2"/>
      </w:pPr>
      <w:r>
        <w:t xml:space="preserve">Select the image file named </w:t>
      </w:r>
      <w:r w:rsidRPr="00535D59">
        <w:rPr>
          <w:b/>
        </w:rPr>
        <w:t>landingpage.png</w:t>
      </w:r>
      <w:r>
        <w:t xml:space="preserve"> from inside the </w:t>
      </w:r>
      <w:r w:rsidRPr="00535D59">
        <w:rPr>
          <w:b/>
        </w:rPr>
        <w:t>Student</w:t>
      </w:r>
      <w:r>
        <w:t xml:space="preserve"> folder at the following location.</w:t>
      </w:r>
    </w:p>
    <w:p w14:paraId="100EA37E" w14:textId="3322FDA0" w:rsidR="00535D59" w:rsidRDefault="00535D59" w:rsidP="00535D59">
      <w:pPr>
        <w:pStyle w:val="LabStepCodeBlockLevel2"/>
      </w:pPr>
      <w:r>
        <w:t>C:\Student\Modules\0</w:t>
      </w:r>
      <w:r w:rsidR="0089796F">
        <w:t>8_PowerAppsPortals\Labs</w:t>
      </w:r>
      <w:bookmarkStart w:id="0" w:name="_GoBack"/>
      <w:bookmarkEnd w:id="0"/>
      <w:r>
        <w:t>\</w:t>
      </w:r>
      <w:r w:rsidRPr="00535D59">
        <w:t>landingpage.png</w:t>
      </w:r>
    </w:p>
    <w:p w14:paraId="5E98912E" w14:textId="0553F0E3" w:rsidR="007A2D54" w:rsidRDefault="00535D59" w:rsidP="00054DF3">
      <w:pPr>
        <w:pStyle w:val="LabStepScreenshotLevel2"/>
      </w:pPr>
      <w:r>
        <w:drawing>
          <wp:inline distT="0" distB="0" distL="0" distR="0" wp14:anchorId="004CD690" wp14:editId="16FD44DB">
            <wp:extent cx="2894549" cy="1318360"/>
            <wp:effectExtent l="0" t="0" r="127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1715" cy="133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FA59" w14:textId="505CF2C5" w:rsidR="00652A9F" w:rsidRDefault="00535D59" w:rsidP="00652A9F">
      <w:pPr>
        <w:pStyle w:val="LabStepNumberedLevel2"/>
      </w:pPr>
      <w:r>
        <w:t>You should now see the image background shown in the following screenshot.</w:t>
      </w:r>
    </w:p>
    <w:p w14:paraId="18DA5FAA" w14:textId="6EFBE20C" w:rsidR="00535D59" w:rsidRDefault="00535D59" w:rsidP="00652A9F">
      <w:pPr>
        <w:pStyle w:val="LabStepNumberedLevel2"/>
      </w:pPr>
      <w:r>
        <w:t xml:space="preserve">Yu should be able to see in the </w:t>
      </w:r>
      <w:r w:rsidRPr="00535D59">
        <w:rPr>
          <w:b/>
        </w:rPr>
        <w:t>Minimum height</w:t>
      </w:r>
      <w:r>
        <w:t xml:space="preserve"> property of </w:t>
      </w:r>
      <w:r w:rsidRPr="00535D59">
        <w:rPr>
          <w:b/>
        </w:rPr>
        <w:t>420px</w:t>
      </w:r>
      <w:r>
        <w:t xml:space="preserve"> displayed in the </w:t>
      </w:r>
      <w:r w:rsidRPr="00535D59">
        <w:rPr>
          <w:b/>
        </w:rPr>
        <w:t>Component Section</w:t>
      </w:r>
      <w:r>
        <w:t xml:space="preserve"> properties pane.</w:t>
      </w:r>
    </w:p>
    <w:p w14:paraId="045987B4" w14:textId="13B45619" w:rsidR="007A2D54" w:rsidRDefault="007A2D54" w:rsidP="00054DF3">
      <w:pPr>
        <w:pStyle w:val="LabStepScreenshotLevel2"/>
      </w:pPr>
      <w:r>
        <w:drawing>
          <wp:inline distT="0" distB="0" distL="0" distR="0" wp14:anchorId="5B41106E" wp14:editId="625BB316">
            <wp:extent cx="4591050" cy="1616644"/>
            <wp:effectExtent l="19050" t="19050" r="19050" b="222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447" cy="16403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57A65F" w14:textId="054DA0BA" w:rsidR="00652A9F" w:rsidRDefault="00535D59" w:rsidP="00652A9F">
      <w:pPr>
        <w:pStyle w:val="LabStepNumberedLevel2"/>
      </w:pPr>
      <w:r>
        <w:t xml:space="preserve">Update the </w:t>
      </w:r>
      <w:r w:rsidRPr="00535D59">
        <w:rPr>
          <w:b/>
        </w:rPr>
        <w:t>Minimum height</w:t>
      </w:r>
      <w:r>
        <w:t xml:space="preserve"> property for the section to </w:t>
      </w:r>
      <w:r w:rsidRPr="00535D59">
        <w:rPr>
          <w:b/>
        </w:rPr>
        <w:t>2</w:t>
      </w:r>
      <w:r>
        <w:rPr>
          <w:b/>
        </w:rPr>
        <w:t>0</w:t>
      </w:r>
      <w:r w:rsidRPr="00535D59">
        <w:rPr>
          <w:b/>
        </w:rPr>
        <w:t>0px</w:t>
      </w:r>
    </w:p>
    <w:p w14:paraId="003C653B" w14:textId="18865DB3" w:rsidR="00711976" w:rsidRDefault="00711976" w:rsidP="00054DF3">
      <w:pPr>
        <w:pStyle w:val="LabStepScreenshotLevel2"/>
      </w:pPr>
      <w:r>
        <w:drawing>
          <wp:inline distT="0" distB="0" distL="0" distR="0" wp14:anchorId="6CCF5255" wp14:editId="2E5BA43D">
            <wp:extent cx="1207770" cy="1417281"/>
            <wp:effectExtent l="19050" t="19050" r="11430" b="120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198" cy="1455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C5580B" w14:textId="5F24B44F" w:rsidR="00652A9F" w:rsidRDefault="001757FD" w:rsidP="00652A9F">
      <w:pPr>
        <w:pStyle w:val="LabStepNumberedLevel2"/>
      </w:pPr>
      <w:r>
        <w:lastRenderedPageBreak/>
        <w:t>The section with the background image should now be half the height as it was before.</w:t>
      </w:r>
    </w:p>
    <w:p w14:paraId="2C0B8F44" w14:textId="49D56CFD" w:rsidR="00711976" w:rsidRDefault="00711976" w:rsidP="00054DF3">
      <w:pPr>
        <w:pStyle w:val="LabStepScreenshotLevel2"/>
      </w:pPr>
      <w:r>
        <w:drawing>
          <wp:inline distT="0" distB="0" distL="0" distR="0" wp14:anchorId="331AB652" wp14:editId="5BE25A63">
            <wp:extent cx="4057650" cy="1172209"/>
            <wp:effectExtent l="19050" t="19050" r="19050" b="285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050" cy="11804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CA5214" w14:textId="34E15C80" w:rsidR="001757FD" w:rsidRDefault="001757FD" w:rsidP="001757FD">
      <w:pPr>
        <w:pStyle w:val="LabStepNumbered"/>
      </w:pPr>
      <w:r>
        <w:t>Modify the remaining Home page content.</w:t>
      </w:r>
    </w:p>
    <w:p w14:paraId="1BC314E2" w14:textId="75075368" w:rsidR="00652A9F" w:rsidRDefault="001757FD" w:rsidP="001757FD">
      <w:pPr>
        <w:pStyle w:val="LabStepNumberedLevel2"/>
      </w:pPr>
      <w:r>
        <w:t xml:space="preserve">Move down to the next section and change the </w:t>
      </w:r>
      <w:r w:rsidRPr="001757FD">
        <w:rPr>
          <w:b/>
        </w:rPr>
        <w:t>Getting started</w:t>
      </w:r>
      <w:r>
        <w:t xml:space="preserve"> text the text shown in the following screenshot.</w:t>
      </w:r>
    </w:p>
    <w:p w14:paraId="01D5274B" w14:textId="3658F2ED" w:rsidR="00711976" w:rsidRDefault="00711976" w:rsidP="00054DF3">
      <w:pPr>
        <w:pStyle w:val="LabStepScreenshotLevel2"/>
      </w:pPr>
      <w:r>
        <w:drawing>
          <wp:inline distT="0" distB="0" distL="0" distR="0" wp14:anchorId="514358A7" wp14:editId="53B9C249">
            <wp:extent cx="4080510" cy="667225"/>
            <wp:effectExtent l="19050" t="19050" r="15240" b="190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187" cy="6797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6C502F" w14:textId="6FA5C190" w:rsidR="00711976" w:rsidRDefault="001757FD" w:rsidP="00652A9F">
      <w:pPr>
        <w:pStyle w:val="LabStepNumberedLevel2"/>
      </w:pPr>
      <w:r>
        <w:t>Move down the Home page. Select and delete the next section with the three columns.</w:t>
      </w:r>
    </w:p>
    <w:p w14:paraId="19A89EF1" w14:textId="397A83D0" w:rsidR="007A2D54" w:rsidRDefault="00711976" w:rsidP="00054DF3">
      <w:pPr>
        <w:pStyle w:val="LabStepScreenshotLevel2"/>
      </w:pPr>
      <w:r>
        <w:drawing>
          <wp:inline distT="0" distB="0" distL="0" distR="0" wp14:anchorId="31C210DB" wp14:editId="56527001">
            <wp:extent cx="3432810" cy="1187546"/>
            <wp:effectExtent l="19050" t="19050" r="15240" b="127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889" cy="12041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942EB1" w14:textId="5E12D873" w:rsidR="001757FD" w:rsidRDefault="001757FD" w:rsidP="001757FD">
      <w:pPr>
        <w:pStyle w:val="LabStepNumberedLevel2"/>
      </w:pPr>
      <w:r>
        <w:t xml:space="preserve">Move down the Home page and delete the next section with the </w:t>
      </w:r>
      <w:r w:rsidRPr="001757FD">
        <w:rPr>
          <w:b/>
        </w:rPr>
        <w:t>Grow your business</w:t>
      </w:r>
      <w:r>
        <w:t xml:space="preserve"> text as well.</w:t>
      </w:r>
    </w:p>
    <w:p w14:paraId="0BA56635" w14:textId="35681D55" w:rsidR="007A2D54" w:rsidRDefault="00711976" w:rsidP="00054DF3">
      <w:pPr>
        <w:pStyle w:val="LabStepScreenshotLevel2"/>
      </w:pPr>
      <w:r>
        <w:drawing>
          <wp:inline distT="0" distB="0" distL="0" distR="0" wp14:anchorId="32827E81" wp14:editId="7ACD4068">
            <wp:extent cx="3729990" cy="1414824"/>
            <wp:effectExtent l="19050" t="19050" r="22860" b="139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741" cy="143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3A1D78" w14:textId="7D7B2CFF" w:rsidR="00E72FAD" w:rsidRDefault="001757FD" w:rsidP="00E72FAD">
      <w:pPr>
        <w:pStyle w:val="LabStepNumberedLevel2"/>
      </w:pPr>
      <w:r>
        <w:t xml:space="preserve">Move down in the </w:t>
      </w:r>
      <w:r w:rsidRPr="00816328">
        <w:rPr>
          <w:b/>
        </w:rPr>
        <w:t>Home</w:t>
      </w:r>
      <w:r>
        <w:t xml:space="preserve"> page to the blue section and modify the text as shown in the following screenshot.</w:t>
      </w:r>
    </w:p>
    <w:p w14:paraId="23637DE8" w14:textId="1F71FC74" w:rsidR="00711976" w:rsidRDefault="00711976" w:rsidP="00054DF3">
      <w:pPr>
        <w:pStyle w:val="LabStepScreenshotLevel2"/>
      </w:pPr>
      <w:r>
        <w:drawing>
          <wp:inline distT="0" distB="0" distL="0" distR="0" wp14:anchorId="55F80BDE" wp14:editId="0C853074">
            <wp:extent cx="3102823" cy="1413510"/>
            <wp:effectExtent l="19050" t="19050" r="21590" b="152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868" cy="14353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EEB5B2" w14:textId="5A80C83D" w:rsidR="00E72FAD" w:rsidRDefault="00816328" w:rsidP="00E72FAD">
      <w:pPr>
        <w:pStyle w:val="LabStepNumberedLevel2"/>
      </w:pPr>
      <w:r>
        <w:lastRenderedPageBreak/>
        <w:t xml:space="preserve">Set the </w:t>
      </w:r>
      <w:r w:rsidRPr="00816328">
        <w:rPr>
          <w:b/>
        </w:rPr>
        <w:t>Minimum height</w:t>
      </w:r>
      <w:r>
        <w:t xml:space="preserve"> of the blue section to </w:t>
      </w:r>
      <w:r w:rsidRPr="00816328">
        <w:rPr>
          <w:b/>
        </w:rPr>
        <w:t>120px</w:t>
      </w:r>
      <w:r>
        <w:t>.</w:t>
      </w:r>
    </w:p>
    <w:p w14:paraId="653D6318" w14:textId="1B9BA565" w:rsidR="00DE1D03" w:rsidRDefault="00DE1D03" w:rsidP="00054DF3">
      <w:pPr>
        <w:pStyle w:val="LabStepScreenshotLevel2"/>
      </w:pPr>
      <w:r>
        <w:drawing>
          <wp:inline distT="0" distB="0" distL="0" distR="0" wp14:anchorId="54807AD1" wp14:editId="2C6AD9B5">
            <wp:extent cx="4320938" cy="1574741"/>
            <wp:effectExtent l="19050" t="19050" r="22860" b="260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206" cy="15846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4FB432" w14:textId="2F50BD8F" w:rsidR="005A42FD" w:rsidRDefault="00816328" w:rsidP="005A42FD">
      <w:pPr>
        <w:pStyle w:val="LabStepNumbered"/>
      </w:pPr>
      <w:r>
        <w:t>Launch the portal to test what your changes look like to a website visitor.</w:t>
      </w:r>
    </w:p>
    <w:p w14:paraId="73E2CEC4" w14:textId="49F69495" w:rsidR="00DE1D03" w:rsidRDefault="00816328" w:rsidP="00E72FAD">
      <w:pPr>
        <w:pStyle w:val="LabStepNumberedLevel2"/>
      </w:pPr>
      <w:r>
        <w:t xml:space="preserve">Click the </w:t>
      </w:r>
      <w:r w:rsidRPr="00816328">
        <w:rPr>
          <w:b/>
        </w:rPr>
        <w:t>Browse website</w:t>
      </w:r>
      <w:r>
        <w:t xml:space="preserve"> button to clear the cache and launch the portal in a new browser tab.</w:t>
      </w:r>
    </w:p>
    <w:p w14:paraId="699D0018" w14:textId="1AAA4B14" w:rsidR="00DE1D03" w:rsidRDefault="00DE1D03" w:rsidP="00054DF3">
      <w:pPr>
        <w:pStyle w:val="LabStepScreenshotLevel2"/>
      </w:pPr>
      <w:r>
        <w:drawing>
          <wp:inline distT="0" distB="0" distL="0" distR="0" wp14:anchorId="2D6914FB" wp14:editId="2D1044AF">
            <wp:extent cx="4876800" cy="812800"/>
            <wp:effectExtent l="19050" t="19050" r="19050" b="254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62" cy="8132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0F0826" w14:textId="468F72D1" w:rsidR="00E72FAD" w:rsidRDefault="00816328" w:rsidP="00E72FAD">
      <w:pPr>
        <w:pStyle w:val="LabStepNumberedLevel2"/>
      </w:pPr>
      <w:r>
        <w:t xml:space="preserve">The portal should launch and display the </w:t>
      </w:r>
      <w:r w:rsidRPr="00816328">
        <w:rPr>
          <w:b/>
        </w:rPr>
        <w:t>Home</w:t>
      </w:r>
      <w:r>
        <w:t xml:space="preserve"> page in a new browser tab.</w:t>
      </w:r>
    </w:p>
    <w:p w14:paraId="7D3A4A83" w14:textId="2B504ECD" w:rsidR="00DE1D03" w:rsidRDefault="00DE1D03" w:rsidP="00054DF3">
      <w:pPr>
        <w:pStyle w:val="LabStepScreenshotLevel2"/>
      </w:pPr>
      <w:r>
        <w:drawing>
          <wp:inline distT="0" distB="0" distL="0" distR="0" wp14:anchorId="37AF69D3" wp14:editId="6E55F211">
            <wp:extent cx="3215469" cy="1536279"/>
            <wp:effectExtent l="19050" t="19050" r="23495" b="260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031" cy="15451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EBDBE0" w14:textId="210732D6" w:rsidR="00E72FAD" w:rsidRDefault="00816328" w:rsidP="00E72FAD">
      <w:pPr>
        <w:pStyle w:val="LabStepNumberedLevel2"/>
      </w:pPr>
      <w:r>
        <w:t xml:space="preserve">Click the </w:t>
      </w:r>
      <w:r w:rsidRPr="00816328">
        <w:rPr>
          <w:b/>
        </w:rPr>
        <w:t>About us</w:t>
      </w:r>
      <w:r>
        <w:t xml:space="preserve"> link on the top navigation menu to navigate to the </w:t>
      </w:r>
      <w:r w:rsidRPr="00816328">
        <w:rPr>
          <w:b/>
        </w:rPr>
        <w:t>About us</w:t>
      </w:r>
      <w:r>
        <w:t xml:space="preserve"> page.</w:t>
      </w:r>
    </w:p>
    <w:p w14:paraId="3DABDC63" w14:textId="208755B2" w:rsidR="00D979E7" w:rsidRDefault="00D979E7" w:rsidP="00054DF3">
      <w:pPr>
        <w:pStyle w:val="LabStepScreenshotLevel2"/>
      </w:pPr>
      <w:r>
        <w:drawing>
          <wp:inline distT="0" distB="0" distL="0" distR="0" wp14:anchorId="4C457692" wp14:editId="58DBBC6F">
            <wp:extent cx="6147109" cy="560070"/>
            <wp:effectExtent l="19050" t="19050" r="25400" b="114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380" cy="566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EF4856" w14:textId="37B0C682" w:rsidR="00D979E7" w:rsidRDefault="00816328" w:rsidP="00E72FAD">
      <w:pPr>
        <w:pStyle w:val="LabStepNumberedLevel2"/>
      </w:pPr>
      <w:r>
        <w:t>The</w:t>
      </w:r>
      <w:r w:rsidR="00717809">
        <w:t xml:space="preserve"> portal should display the</w:t>
      </w:r>
      <w:r>
        <w:t xml:space="preserve"> </w:t>
      </w:r>
      <w:r w:rsidR="00717809" w:rsidRPr="00717809">
        <w:rPr>
          <w:b/>
        </w:rPr>
        <w:t>A</w:t>
      </w:r>
      <w:r w:rsidRPr="00717809">
        <w:rPr>
          <w:b/>
        </w:rPr>
        <w:t>bout us</w:t>
      </w:r>
      <w:r>
        <w:t xml:space="preserve"> page </w:t>
      </w:r>
      <w:r w:rsidR="00717809">
        <w:t>as shown in the following screenshot.</w:t>
      </w:r>
    </w:p>
    <w:p w14:paraId="457B74A8" w14:textId="344B1826" w:rsidR="00D979E7" w:rsidRDefault="00D979E7" w:rsidP="00054DF3">
      <w:pPr>
        <w:pStyle w:val="LabStepScreenshotLevel2"/>
      </w:pPr>
      <w:r>
        <w:drawing>
          <wp:inline distT="0" distB="0" distL="0" distR="0" wp14:anchorId="098641D0" wp14:editId="0EC1F1CD">
            <wp:extent cx="2983457" cy="1325981"/>
            <wp:effectExtent l="19050" t="19050" r="26670" b="266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730" cy="13287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EA3795" w14:textId="3513CAF8" w:rsidR="00E72FAD" w:rsidRDefault="00717809" w:rsidP="00E72FAD">
      <w:pPr>
        <w:pStyle w:val="LabStepNumberedLevel2"/>
      </w:pPr>
      <w:r>
        <w:lastRenderedPageBreak/>
        <w:t>Close the current browser tab and move back to the tab with Power Apps Portal Studio.</w:t>
      </w:r>
    </w:p>
    <w:p w14:paraId="17F6A6BC" w14:textId="7955DA7D" w:rsidR="00D979E7" w:rsidRDefault="00D979E7" w:rsidP="00054DF3">
      <w:pPr>
        <w:pStyle w:val="LabStepScreenshotLevel2"/>
      </w:pPr>
      <w:r>
        <w:drawing>
          <wp:inline distT="0" distB="0" distL="0" distR="0" wp14:anchorId="31D4EAF0" wp14:editId="61213612">
            <wp:extent cx="3433834" cy="641655"/>
            <wp:effectExtent l="19050" t="19050" r="14605" b="2540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873" cy="6510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ABE452" w14:textId="31388A95" w:rsidR="00E72FAD" w:rsidRDefault="00717809" w:rsidP="00E72FAD">
      <w:pPr>
        <w:pStyle w:val="LabStepNumberedLevel2"/>
      </w:pPr>
      <w:r>
        <w:t xml:space="preserve">You should now be back at the </w:t>
      </w:r>
      <w:r w:rsidRPr="00717809">
        <w:rPr>
          <w:b/>
        </w:rPr>
        <w:t>Home</w:t>
      </w:r>
      <w:r>
        <w:t xml:space="preserve"> page of the portal in Power Apps Portal Studio.</w:t>
      </w:r>
    </w:p>
    <w:p w14:paraId="286DA6BE" w14:textId="698C42E4" w:rsidR="00D979E7" w:rsidRDefault="00D979E7" w:rsidP="00054DF3">
      <w:pPr>
        <w:pStyle w:val="LabStepScreenshotLevel2"/>
      </w:pPr>
      <w:r>
        <w:drawing>
          <wp:inline distT="0" distB="0" distL="0" distR="0" wp14:anchorId="2A95C45A" wp14:editId="2088EB61">
            <wp:extent cx="4784416" cy="1236544"/>
            <wp:effectExtent l="19050" t="19050" r="16510" b="209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85"/>
                    <a:stretch/>
                  </pic:blipFill>
                  <pic:spPr bwMode="auto">
                    <a:xfrm>
                      <a:off x="0" y="0"/>
                      <a:ext cx="4793881" cy="123899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D2DF8" w14:textId="31D6CB76" w:rsidR="00D979E7" w:rsidRDefault="00717809" w:rsidP="00E72FAD">
      <w:pPr>
        <w:pStyle w:val="LabStepNumbered"/>
      </w:pPr>
      <w:r>
        <w:t xml:space="preserve">Modify the content in the </w:t>
      </w:r>
      <w:r w:rsidRPr="00717809">
        <w:rPr>
          <w:b/>
        </w:rPr>
        <w:t>About us</w:t>
      </w:r>
      <w:r>
        <w:t xml:space="preserve"> page.</w:t>
      </w:r>
    </w:p>
    <w:p w14:paraId="4976ADC3" w14:textId="7A94F7C5" w:rsidR="00E72FAD" w:rsidRDefault="008770D7" w:rsidP="00E72FAD">
      <w:pPr>
        <w:pStyle w:val="LabStepNumberedLevel2"/>
      </w:pPr>
      <w:r>
        <w:t xml:space="preserve">Click the </w:t>
      </w:r>
      <w:r w:rsidRPr="008770D7">
        <w:rPr>
          <w:b/>
        </w:rPr>
        <w:t>Pages</w:t>
      </w:r>
      <w:r>
        <w:t xml:space="preserve"> icon button to expand the </w:t>
      </w:r>
      <w:r w:rsidRPr="008770D7">
        <w:rPr>
          <w:b/>
        </w:rPr>
        <w:t>Pages</w:t>
      </w:r>
      <w:r>
        <w:t xml:space="preserve"> flyout menu.</w:t>
      </w:r>
    </w:p>
    <w:p w14:paraId="5AF197A1" w14:textId="72426634" w:rsidR="00D979E7" w:rsidRDefault="00D979E7" w:rsidP="00054DF3">
      <w:pPr>
        <w:pStyle w:val="LabStepScreenshotLevel2"/>
      </w:pPr>
      <w:r>
        <w:drawing>
          <wp:inline distT="0" distB="0" distL="0" distR="0" wp14:anchorId="1B60E220" wp14:editId="49BA0F11">
            <wp:extent cx="2150944" cy="1036714"/>
            <wp:effectExtent l="19050" t="19050" r="20955" b="1143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48"/>
                    <a:stretch/>
                  </pic:blipFill>
                  <pic:spPr bwMode="auto">
                    <a:xfrm>
                      <a:off x="0" y="0"/>
                      <a:ext cx="2166228" cy="104408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7D3B2" w14:textId="104F6C16" w:rsidR="00D979E7" w:rsidRDefault="008770D7" w:rsidP="00E72FAD">
      <w:pPr>
        <w:pStyle w:val="LabStepNumberedLevel2"/>
      </w:pPr>
      <w:r>
        <w:t xml:space="preserve">Click the </w:t>
      </w:r>
      <w:r w:rsidRPr="008770D7">
        <w:rPr>
          <w:b/>
        </w:rPr>
        <w:t>About us</w:t>
      </w:r>
      <w:r>
        <w:t xml:space="preserve"> link to navigate to the </w:t>
      </w:r>
      <w:r w:rsidRPr="008770D7">
        <w:rPr>
          <w:b/>
        </w:rPr>
        <w:t>About us</w:t>
      </w:r>
      <w:r>
        <w:t xml:space="preserve"> page.</w:t>
      </w:r>
    </w:p>
    <w:p w14:paraId="1D97E689" w14:textId="1E33CDB8" w:rsidR="00D979E7" w:rsidRDefault="00D979E7" w:rsidP="00054DF3">
      <w:pPr>
        <w:pStyle w:val="LabStepScreenshotLevel2"/>
      </w:pPr>
      <w:r>
        <w:drawing>
          <wp:inline distT="0" distB="0" distL="0" distR="0" wp14:anchorId="17B000CE" wp14:editId="6DFC3CF8">
            <wp:extent cx="1929568" cy="1103982"/>
            <wp:effectExtent l="19050" t="19050" r="13970" b="2032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431" cy="11124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67CCF5" w14:textId="0A16C4D7" w:rsidR="00E72FAD" w:rsidRDefault="008770D7" w:rsidP="00E72FAD">
      <w:pPr>
        <w:pStyle w:val="LabStepNumberedLevel2"/>
      </w:pPr>
      <w:r>
        <w:t xml:space="preserve">You should now see the </w:t>
      </w:r>
      <w:r w:rsidRPr="008770D7">
        <w:rPr>
          <w:b/>
        </w:rPr>
        <w:t>About us</w:t>
      </w:r>
      <w:r>
        <w:t xml:space="preserve"> page which is configured to use the page template named </w:t>
      </w:r>
      <w:r w:rsidRPr="008770D7">
        <w:rPr>
          <w:b/>
        </w:rPr>
        <w:t>Default studio template</w:t>
      </w:r>
      <w:r>
        <w:t>.</w:t>
      </w:r>
    </w:p>
    <w:p w14:paraId="13A79014" w14:textId="61C6965B" w:rsidR="00D979E7" w:rsidRDefault="00D979E7" w:rsidP="00054DF3">
      <w:pPr>
        <w:pStyle w:val="LabStepScreenshotLevel2"/>
      </w:pPr>
      <w:r>
        <w:drawing>
          <wp:inline distT="0" distB="0" distL="0" distR="0" wp14:anchorId="062C1B9A" wp14:editId="77FEAF9B">
            <wp:extent cx="5040935" cy="1822362"/>
            <wp:effectExtent l="19050" t="19050" r="26670" b="2603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452" cy="18352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830D1C" w14:textId="2127C074" w:rsidR="00E72FAD" w:rsidRDefault="008770D7" w:rsidP="005A42FD">
      <w:pPr>
        <w:pStyle w:val="LabStepNumbered"/>
      </w:pPr>
      <w:r>
        <w:lastRenderedPageBreak/>
        <w:t xml:space="preserve">Change the page template for the </w:t>
      </w:r>
      <w:r w:rsidRPr="008770D7">
        <w:rPr>
          <w:b/>
        </w:rPr>
        <w:t>About us</w:t>
      </w:r>
      <w:r>
        <w:t xml:space="preserve"> page.</w:t>
      </w:r>
    </w:p>
    <w:p w14:paraId="0D01438E" w14:textId="14F707BB" w:rsidR="005A42FD" w:rsidRDefault="008770D7" w:rsidP="005A42FD">
      <w:pPr>
        <w:pStyle w:val="LabStepNumberedLevel2"/>
      </w:pPr>
      <w:r>
        <w:t xml:space="preserve">Drop down to </w:t>
      </w:r>
      <w:r w:rsidRPr="008770D7">
        <w:rPr>
          <w:b/>
        </w:rPr>
        <w:t>Template</w:t>
      </w:r>
      <w:r>
        <w:t xml:space="preserve"> menu to see the available set of templates.</w:t>
      </w:r>
    </w:p>
    <w:p w14:paraId="013F8322" w14:textId="47AFAA96" w:rsidR="00D979E7" w:rsidRDefault="00D979E7" w:rsidP="00054DF3">
      <w:pPr>
        <w:pStyle w:val="LabStepScreenshotLevel2"/>
      </w:pPr>
      <w:r>
        <w:drawing>
          <wp:inline distT="0" distB="0" distL="0" distR="0" wp14:anchorId="441EE5A6" wp14:editId="10ED4291">
            <wp:extent cx="1645977" cy="1316782"/>
            <wp:effectExtent l="19050" t="19050" r="11430" b="17145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878" cy="1322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301DE7" w14:textId="6866CFC2" w:rsidR="00D979E7" w:rsidRDefault="008770D7" w:rsidP="00E72FAD">
      <w:pPr>
        <w:pStyle w:val="LabStepNumberedLevel2"/>
      </w:pPr>
      <w:r>
        <w:t xml:space="preserve">Select the </w:t>
      </w:r>
      <w:r w:rsidRPr="008770D7">
        <w:rPr>
          <w:b/>
        </w:rPr>
        <w:t>Full Page</w:t>
      </w:r>
      <w:r>
        <w:t xml:space="preserve"> template and </w:t>
      </w:r>
      <w:r w:rsidR="00C075F9">
        <w:t xml:space="preserve">then </w:t>
      </w:r>
      <w:r>
        <w:t xml:space="preserve">wait </w:t>
      </w:r>
      <w:r w:rsidR="00C075F9">
        <w:t xml:space="preserve">a few seconds while </w:t>
      </w:r>
      <w:r>
        <w:t xml:space="preserve">the page </w:t>
      </w:r>
      <w:r w:rsidR="00C075F9">
        <w:t xml:space="preserve">refreshes and renders using the new </w:t>
      </w:r>
      <w:r>
        <w:t>template.</w:t>
      </w:r>
    </w:p>
    <w:p w14:paraId="6547B99A" w14:textId="1CB131F1" w:rsidR="00D979E7" w:rsidRDefault="00D979E7" w:rsidP="00054DF3">
      <w:pPr>
        <w:pStyle w:val="LabStepScreenshotLevel2"/>
      </w:pPr>
      <w:r>
        <w:drawing>
          <wp:inline distT="0" distB="0" distL="0" distR="0" wp14:anchorId="60A789DB" wp14:editId="31B08C79">
            <wp:extent cx="4319639" cy="1304783"/>
            <wp:effectExtent l="19050" t="19050" r="24130" b="1016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81"/>
                    <a:stretch/>
                  </pic:blipFill>
                  <pic:spPr bwMode="auto">
                    <a:xfrm>
                      <a:off x="0" y="0"/>
                      <a:ext cx="4355021" cy="131547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0AC99" w14:textId="3DD481E9" w:rsidR="00D979E7" w:rsidRDefault="00C075F9" w:rsidP="005A42FD">
      <w:pPr>
        <w:pStyle w:val="LabStepNumbered"/>
      </w:pPr>
      <w:r>
        <w:t xml:space="preserve">Modify the text on the </w:t>
      </w:r>
      <w:r w:rsidRPr="00C075F9">
        <w:rPr>
          <w:b/>
        </w:rPr>
        <w:t>About us</w:t>
      </w:r>
      <w:r>
        <w:t xml:space="preserve"> page.</w:t>
      </w:r>
    </w:p>
    <w:p w14:paraId="0C881219" w14:textId="5593CC2D" w:rsidR="005A42FD" w:rsidRDefault="00C075F9" w:rsidP="00E72FAD">
      <w:pPr>
        <w:pStyle w:val="LabStepNumberedLevel2"/>
      </w:pPr>
      <w:r>
        <w:t>Modify the text in the top section to match the following screenshot.</w:t>
      </w:r>
    </w:p>
    <w:p w14:paraId="034D4DD6" w14:textId="492F924D" w:rsidR="00D979E7" w:rsidRDefault="00C675F2" w:rsidP="00054DF3">
      <w:pPr>
        <w:pStyle w:val="LabStepScreenshotLevel2"/>
      </w:pPr>
      <w:r>
        <w:drawing>
          <wp:inline distT="0" distB="0" distL="0" distR="0" wp14:anchorId="2083648B" wp14:editId="2AE56A2B">
            <wp:extent cx="3256413" cy="1049288"/>
            <wp:effectExtent l="19050" t="19050" r="20320" b="1778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440" cy="10525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0C66C5" w14:textId="34305292" w:rsidR="00E72FAD" w:rsidRDefault="00C075F9" w:rsidP="00E72FAD">
      <w:pPr>
        <w:pStyle w:val="LabStepNumberedLevel2"/>
      </w:pPr>
      <w:r>
        <w:t xml:space="preserve">Modify the </w:t>
      </w:r>
      <w:r w:rsidRPr="00C075F9">
        <w:rPr>
          <w:b/>
        </w:rPr>
        <w:t>Minimum height</w:t>
      </w:r>
      <w:r>
        <w:t xml:space="preserve"> of this section to </w:t>
      </w:r>
      <w:r w:rsidRPr="00C075F9">
        <w:rPr>
          <w:b/>
        </w:rPr>
        <w:t>64px</w:t>
      </w:r>
      <w:r>
        <w:t>.</w:t>
      </w:r>
    </w:p>
    <w:p w14:paraId="496ACF45" w14:textId="450BD0BD" w:rsidR="00C675F2" w:rsidRDefault="00C675F2" w:rsidP="00054DF3">
      <w:pPr>
        <w:pStyle w:val="LabStepScreenshotLevel2"/>
      </w:pPr>
      <w:r>
        <w:drawing>
          <wp:inline distT="0" distB="0" distL="0" distR="0" wp14:anchorId="5A7CB991" wp14:editId="454FF1A8">
            <wp:extent cx="4625340" cy="725443"/>
            <wp:effectExtent l="19050" t="19050" r="22860" b="1778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056" cy="7264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3AEF62" w14:textId="551B6D6D" w:rsidR="00D979E7" w:rsidRDefault="00C075F9" w:rsidP="00E72FAD">
      <w:pPr>
        <w:pStyle w:val="LabStepNumberedLevel2"/>
      </w:pPr>
      <w:r>
        <w:t>Select the image and inspect the name of he image (</w:t>
      </w:r>
      <w:r w:rsidRPr="00C075F9">
        <w:rPr>
          <w:b/>
        </w:rPr>
        <w:t>AboutUs.png</w:t>
      </w:r>
      <w:r>
        <w:t xml:space="preserve">) in the </w:t>
      </w:r>
      <w:r w:rsidRPr="00C075F9">
        <w:rPr>
          <w:b/>
        </w:rPr>
        <w:t>Component Image</w:t>
      </w:r>
      <w:r>
        <w:t xml:space="preserve"> properties pane.</w:t>
      </w:r>
    </w:p>
    <w:p w14:paraId="3AB2A259" w14:textId="4C6D054C" w:rsidR="00C675F2" w:rsidRDefault="00C675F2" w:rsidP="00054DF3">
      <w:pPr>
        <w:pStyle w:val="LabStepScreenshotLevel2"/>
      </w:pPr>
      <w:r>
        <w:drawing>
          <wp:inline distT="0" distB="0" distL="0" distR="0" wp14:anchorId="4B87BE5A" wp14:editId="4F39706D">
            <wp:extent cx="3925153" cy="1218151"/>
            <wp:effectExtent l="19050" t="19050" r="18415" b="2032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119" cy="12209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71059C" w14:textId="15C5E6AF" w:rsidR="00C675F2" w:rsidRDefault="00C075F9" w:rsidP="00E72FAD">
      <w:pPr>
        <w:pStyle w:val="LabStepNumberedLevel2"/>
      </w:pPr>
      <w:r>
        <w:lastRenderedPageBreak/>
        <w:t xml:space="preserve">Update the image to use the image file uploaded in an earlier step named </w:t>
      </w:r>
      <w:r w:rsidRPr="00C075F9">
        <w:rPr>
          <w:b/>
        </w:rPr>
        <w:t>landingpage.png</w:t>
      </w:r>
      <w:r>
        <w:t>.</w:t>
      </w:r>
    </w:p>
    <w:p w14:paraId="7BA9F282" w14:textId="4CD917EF" w:rsidR="00C675F2" w:rsidRDefault="00C675F2" w:rsidP="00054DF3">
      <w:pPr>
        <w:pStyle w:val="LabStepScreenshotLevel2"/>
      </w:pPr>
      <w:r>
        <w:drawing>
          <wp:inline distT="0" distB="0" distL="0" distR="0" wp14:anchorId="3F37B06F" wp14:editId="1E89AE60">
            <wp:extent cx="3304321" cy="910421"/>
            <wp:effectExtent l="19050" t="19050" r="10795" b="2349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3"/>
                    <a:stretch/>
                  </pic:blipFill>
                  <pic:spPr bwMode="auto">
                    <a:xfrm>
                      <a:off x="0" y="0"/>
                      <a:ext cx="3327910" cy="91692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7FD7F" w14:textId="4C87BAE9" w:rsidR="00C675F2" w:rsidRDefault="00C075F9" w:rsidP="005A42FD">
      <w:pPr>
        <w:pStyle w:val="LabStepNumbered"/>
      </w:pPr>
      <w:r>
        <w:t xml:space="preserve">Browse the website to test the changes you have made to the </w:t>
      </w:r>
      <w:r w:rsidRPr="00C075F9">
        <w:rPr>
          <w:b/>
        </w:rPr>
        <w:t>About us</w:t>
      </w:r>
      <w:r>
        <w:t xml:space="preserve"> page.</w:t>
      </w:r>
    </w:p>
    <w:p w14:paraId="1B01E916" w14:textId="77777777" w:rsidR="00C075F9" w:rsidRDefault="00C075F9" w:rsidP="00C075F9">
      <w:pPr>
        <w:pStyle w:val="LabStepNumberedLevel2"/>
      </w:pPr>
      <w:r>
        <w:t xml:space="preserve">Click the </w:t>
      </w:r>
      <w:r w:rsidRPr="00816328">
        <w:rPr>
          <w:b/>
        </w:rPr>
        <w:t>Browse website</w:t>
      </w:r>
      <w:r>
        <w:t xml:space="preserve"> button to clear the cache and launch the portal in a new browser tab.</w:t>
      </w:r>
    </w:p>
    <w:p w14:paraId="73A38E95" w14:textId="21182D30" w:rsidR="00C675F2" w:rsidRDefault="00C675F2" w:rsidP="00054DF3">
      <w:pPr>
        <w:pStyle w:val="LabStepScreenshotLevel2"/>
      </w:pPr>
      <w:r>
        <w:drawing>
          <wp:inline distT="0" distB="0" distL="0" distR="0" wp14:anchorId="03608644" wp14:editId="04457019">
            <wp:extent cx="4611938" cy="1127362"/>
            <wp:effectExtent l="19050" t="19050" r="17780" b="15875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210" cy="11328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8A427C" w14:textId="67FFE0CB" w:rsidR="00E72FAD" w:rsidRDefault="00C075F9" w:rsidP="00E72FAD">
      <w:pPr>
        <w:pStyle w:val="LabStepNumberedLevel2"/>
      </w:pPr>
      <w:r>
        <w:t xml:space="preserve">Your </w:t>
      </w:r>
      <w:r w:rsidRPr="00C075F9">
        <w:rPr>
          <w:b/>
        </w:rPr>
        <w:t>About us</w:t>
      </w:r>
      <w:r>
        <w:t xml:space="preserve"> page should match the following screenshot.</w:t>
      </w:r>
    </w:p>
    <w:p w14:paraId="7FD3513B" w14:textId="428266AE" w:rsidR="000D7C96" w:rsidRDefault="000D7C96" w:rsidP="00054DF3">
      <w:pPr>
        <w:pStyle w:val="LabStepScreenshotLevel2"/>
      </w:pPr>
      <w:r>
        <w:drawing>
          <wp:inline distT="0" distB="0" distL="0" distR="0" wp14:anchorId="7BCE9C73" wp14:editId="3D7DFF02">
            <wp:extent cx="2710502" cy="1215053"/>
            <wp:effectExtent l="19050" t="19050" r="13970" b="2349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496" cy="1241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EE4B68" w14:textId="506C1C8E" w:rsidR="00C675F2" w:rsidRDefault="00C075F9" w:rsidP="00E72FAD">
      <w:pPr>
        <w:pStyle w:val="LabStepNumberedLevel2"/>
      </w:pPr>
      <w:r>
        <w:t xml:space="preserve">Drop down the </w:t>
      </w:r>
      <w:r w:rsidRPr="00C075F9">
        <w:rPr>
          <w:b/>
        </w:rPr>
        <w:t>Services</w:t>
      </w:r>
      <w:r>
        <w:t xml:space="preserve"> menu to see the menu commands inside.</w:t>
      </w:r>
    </w:p>
    <w:p w14:paraId="6BAC61C4" w14:textId="2339519D" w:rsidR="00DE1D03" w:rsidRDefault="00DE1D03" w:rsidP="00054DF3">
      <w:pPr>
        <w:pStyle w:val="LabStepScreenshotLevel2"/>
      </w:pPr>
      <w:r>
        <w:drawing>
          <wp:inline distT="0" distB="0" distL="0" distR="0" wp14:anchorId="5F134CA7" wp14:editId="26FA1FDF">
            <wp:extent cx="4880496" cy="867643"/>
            <wp:effectExtent l="19050" t="19050" r="15875" b="279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192" cy="8722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2D7C48" w14:textId="6FC27624" w:rsidR="00C075F9" w:rsidRDefault="00C075F9" w:rsidP="00C075F9">
      <w:pPr>
        <w:pStyle w:val="LabStepNumberedLevel2"/>
      </w:pPr>
      <w:r>
        <w:t>Close the current browser tab and move back to the browser tab with the portal in Power Apps Portal Studio.</w:t>
      </w:r>
    </w:p>
    <w:p w14:paraId="68FCB84B" w14:textId="35F11D22" w:rsidR="00EA737C" w:rsidRDefault="00C075F9" w:rsidP="005A42FD">
      <w:pPr>
        <w:pStyle w:val="LabStepNumbered"/>
      </w:pPr>
      <w:r>
        <w:t xml:space="preserve">Modify the </w:t>
      </w:r>
      <w:r w:rsidRPr="00C075F9">
        <w:rPr>
          <w:b/>
        </w:rPr>
        <w:t>Services</w:t>
      </w:r>
      <w:r>
        <w:t xml:space="preserve"> page.</w:t>
      </w:r>
    </w:p>
    <w:p w14:paraId="1B867CB7" w14:textId="77777777" w:rsidR="00C075F9" w:rsidRDefault="00C075F9" w:rsidP="00C075F9">
      <w:pPr>
        <w:pStyle w:val="LabStepNumberedLevel2"/>
      </w:pPr>
      <w:r>
        <w:t xml:space="preserve">Click the </w:t>
      </w:r>
      <w:r w:rsidRPr="008770D7">
        <w:rPr>
          <w:b/>
        </w:rPr>
        <w:t>Pages</w:t>
      </w:r>
      <w:r>
        <w:t xml:space="preserve"> icon button to expand the </w:t>
      </w:r>
      <w:r w:rsidRPr="008770D7">
        <w:rPr>
          <w:b/>
        </w:rPr>
        <w:t>Pages</w:t>
      </w:r>
      <w:r>
        <w:t xml:space="preserve"> flyout menu.</w:t>
      </w:r>
    </w:p>
    <w:p w14:paraId="3A516AC9" w14:textId="6CA7D8A1" w:rsidR="005A42FD" w:rsidRDefault="00C075F9" w:rsidP="00F66E3A">
      <w:pPr>
        <w:pStyle w:val="LabStepNumberedLevel2"/>
      </w:pPr>
      <w:r>
        <w:t xml:space="preserve">Click the </w:t>
      </w:r>
      <w:r w:rsidRPr="00C075F9">
        <w:rPr>
          <w:b/>
        </w:rPr>
        <w:t>Services</w:t>
      </w:r>
      <w:r>
        <w:t xml:space="preserve"> link to navigate to the </w:t>
      </w:r>
      <w:r w:rsidRPr="00C075F9">
        <w:rPr>
          <w:b/>
        </w:rPr>
        <w:t>Services</w:t>
      </w:r>
      <w:r>
        <w:t xml:space="preserve"> page.</w:t>
      </w:r>
    </w:p>
    <w:p w14:paraId="1153E66B" w14:textId="70190B95" w:rsidR="000D7C96" w:rsidRDefault="000D7C96" w:rsidP="00054DF3">
      <w:pPr>
        <w:pStyle w:val="LabStepScreenshotLevel2"/>
      </w:pPr>
      <w:r>
        <w:drawing>
          <wp:inline distT="0" distB="0" distL="0" distR="0" wp14:anchorId="79D8BE3F" wp14:editId="5347E4A0">
            <wp:extent cx="1959875" cy="1099441"/>
            <wp:effectExtent l="19050" t="19050" r="21590" b="24765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091" cy="11079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DE4A58" w14:textId="0A6ABFFF" w:rsidR="00E72FAD" w:rsidRDefault="00A84CC4" w:rsidP="00E72FAD">
      <w:pPr>
        <w:pStyle w:val="LabStepNumberedLevel2"/>
      </w:pPr>
      <w:r>
        <w:lastRenderedPageBreak/>
        <w:t xml:space="preserve">You should now see the </w:t>
      </w:r>
      <w:r w:rsidRPr="00A84CC4">
        <w:rPr>
          <w:b/>
        </w:rPr>
        <w:t>Services</w:t>
      </w:r>
      <w:r>
        <w:t xml:space="preserve"> page in Power Apps Portal Studio as shown in the following screenshot.</w:t>
      </w:r>
    </w:p>
    <w:p w14:paraId="5339713D" w14:textId="6EDBE129" w:rsidR="00EA737C" w:rsidRDefault="00EA737C" w:rsidP="00054DF3">
      <w:pPr>
        <w:pStyle w:val="LabStepScreenshotLevel2"/>
      </w:pPr>
      <w:r>
        <w:drawing>
          <wp:inline distT="0" distB="0" distL="0" distR="0" wp14:anchorId="786EECA1" wp14:editId="0ABC94BA">
            <wp:extent cx="5608320" cy="1433237"/>
            <wp:effectExtent l="19050" t="19050" r="11430" b="1460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139" cy="14347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59D5D0" w14:textId="7AA5174B" w:rsidR="00E72FAD" w:rsidRDefault="00A84CC4" w:rsidP="00E72FAD">
      <w:pPr>
        <w:pStyle w:val="LabStepNumberedLevel2"/>
      </w:pPr>
      <w:r>
        <w:t xml:space="preserve">In the </w:t>
      </w:r>
      <w:r w:rsidRPr="00A84CC4">
        <w:rPr>
          <w:b/>
        </w:rPr>
        <w:t>Components Webpage</w:t>
      </w:r>
      <w:r>
        <w:t xml:space="preserve"> properties pane, update the </w:t>
      </w:r>
      <w:r w:rsidRPr="00A84CC4">
        <w:rPr>
          <w:b/>
        </w:rPr>
        <w:t>Name</w:t>
      </w:r>
      <w:r>
        <w:t xml:space="preserve"> property to </w:t>
      </w:r>
      <w:r w:rsidRPr="00A84CC4">
        <w:rPr>
          <w:b/>
        </w:rPr>
        <w:t>Products</w:t>
      </w:r>
      <w:r>
        <w:t>. and press Tab to exit the textbox.</w:t>
      </w:r>
    </w:p>
    <w:p w14:paraId="6ACCC900" w14:textId="43904BCC" w:rsidR="00EA737C" w:rsidRDefault="00EA737C" w:rsidP="00054DF3">
      <w:pPr>
        <w:pStyle w:val="LabStepScreenshotLevel2"/>
      </w:pPr>
      <w:r>
        <w:drawing>
          <wp:inline distT="0" distB="0" distL="0" distR="0" wp14:anchorId="754DEE7B" wp14:editId="0C8FFCCC">
            <wp:extent cx="1673272" cy="1077313"/>
            <wp:effectExtent l="19050" t="19050" r="22225" b="2794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880" cy="10873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B89CDD" w14:textId="4C822B38" w:rsidR="00E72FAD" w:rsidRDefault="00A84CC4" w:rsidP="00E72FAD">
      <w:pPr>
        <w:pStyle w:val="LabStepNumberedLevel2"/>
      </w:pPr>
      <w:r>
        <w:t xml:space="preserve">Once the change to the </w:t>
      </w:r>
      <w:r w:rsidRPr="00A84CC4">
        <w:rPr>
          <w:b/>
        </w:rPr>
        <w:t>Name</w:t>
      </w:r>
      <w:r>
        <w:t xml:space="preserve"> property has been saved, the page should display the new name of </w:t>
      </w:r>
      <w:r w:rsidRPr="00A84CC4">
        <w:rPr>
          <w:b/>
        </w:rPr>
        <w:t>Products</w:t>
      </w:r>
      <w:r>
        <w:t>.</w:t>
      </w:r>
    </w:p>
    <w:p w14:paraId="3F6FDB4D" w14:textId="0A33F374" w:rsidR="00EA737C" w:rsidRDefault="00EA737C" w:rsidP="00054DF3">
      <w:pPr>
        <w:pStyle w:val="LabStepScreenshotLevel2"/>
      </w:pPr>
      <w:r>
        <w:drawing>
          <wp:inline distT="0" distB="0" distL="0" distR="0" wp14:anchorId="2523133C" wp14:editId="13DB5D72">
            <wp:extent cx="4168140" cy="941193"/>
            <wp:effectExtent l="19050" t="19050" r="22860" b="1143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059" cy="942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0F5D25" w14:textId="2F6C92FA" w:rsidR="00E72FAD" w:rsidRDefault="00A84CC4" w:rsidP="00E72FAD">
      <w:pPr>
        <w:pStyle w:val="LabStepNumberedLevel2"/>
      </w:pPr>
      <w:r>
        <w:t xml:space="preserve">Update the </w:t>
      </w:r>
      <w:r w:rsidRPr="00A84CC4">
        <w:rPr>
          <w:b/>
        </w:rPr>
        <w:t>Partial URL</w:t>
      </w:r>
      <w:r>
        <w:t xml:space="preserve"> property to products and press Tab to exit the textbox.</w:t>
      </w:r>
    </w:p>
    <w:p w14:paraId="6F184E64" w14:textId="22486146" w:rsidR="00EA737C" w:rsidRDefault="00EA737C" w:rsidP="00054DF3">
      <w:pPr>
        <w:pStyle w:val="LabStepScreenshotLevel2"/>
      </w:pPr>
      <w:r>
        <w:drawing>
          <wp:inline distT="0" distB="0" distL="0" distR="0" wp14:anchorId="3B00EBFD" wp14:editId="1E0413FA">
            <wp:extent cx="1512729" cy="1386670"/>
            <wp:effectExtent l="19050" t="19050" r="11430" b="2349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315" cy="13982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C88F9F" w14:textId="2E37BB54" w:rsidR="00E72FAD" w:rsidRDefault="00A84CC4" w:rsidP="00E72FAD">
      <w:pPr>
        <w:pStyle w:val="LabStepNumberedLevel2"/>
      </w:pPr>
      <w:r>
        <w:t xml:space="preserve">Update the two section of text on the </w:t>
      </w:r>
      <w:r w:rsidRPr="00A84CC4">
        <w:rPr>
          <w:b/>
        </w:rPr>
        <w:t>Products</w:t>
      </w:r>
      <w:r>
        <w:t xml:space="preserve"> page as shown in the following screenshot.</w:t>
      </w:r>
    </w:p>
    <w:p w14:paraId="4B3C91B9" w14:textId="5CE8F527" w:rsidR="00EA737C" w:rsidRDefault="00EA737C" w:rsidP="00054DF3">
      <w:pPr>
        <w:pStyle w:val="LabStepScreenshotLevel2"/>
      </w:pPr>
      <w:r>
        <w:drawing>
          <wp:inline distT="0" distB="0" distL="0" distR="0" wp14:anchorId="1538BF96" wp14:editId="7C3D4BE3">
            <wp:extent cx="3166966" cy="1090843"/>
            <wp:effectExtent l="19050" t="19050" r="14605" b="1460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269" cy="11033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11B0AE" w14:textId="101FF9FA" w:rsidR="00E72FAD" w:rsidRDefault="00A84CC4" w:rsidP="005A42FD">
      <w:pPr>
        <w:pStyle w:val="LabStepNumbered"/>
      </w:pPr>
      <w:r>
        <w:lastRenderedPageBreak/>
        <w:t xml:space="preserve">Update the child pages of the </w:t>
      </w:r>
      <w:r w:rsidRPr="00A84CC4">
        <w:rPr>
          <w:b/>
        </w:rPr>
        <w:t>Products</w:t>
      </w:r>
      <w:r>
        <w:t xml:space="preserve"> page.</w:t>
      </w:r>
    </w:p>
    <w:p w14:paraId="4F078512" w14:textId="0DFEB59D" w:rsidR="005A42FD" w:rsidRDefault="00A84CC4" w:rsidP="00E72FAD">
      <w:pPr>
        <w:pStyle w:val="LabStepNumberedLevel2"/>
      </w:pPr>
      <w:r>
        <w:t xml:space="preserve">Navigate to the page named </w:t>
      </w:r>
      <w:r w:rsidRPr="00A84CC4">
        <w:rPr>
          <w:b/>
        </w:rPr>
        <w:t>Product A</w:t>
      </w:r>
      <w:r>
        <w:t>.</w:t>
      </w:r>
    </w:p>
    <w:p w14:paraId="56A4B2E4" w14:textId="77C0C5D9" w:rsidR="00EA737C" w:rsidRDefault="00EA737C" w:rsidP="00054DF3">
      <w:pPr>
        <w:pStyle w:val="LabStepScreenshotLevel2"/>
      </w:pPr>
      <w:r>
        <w:drawing>
          <wp:inline distT="0" distB="0" distL="0" distR="0" wp14:anchorId="10B27183" wp14:editId="2561E66A">
            <wp:extent cx="1820135" cy="1683625"/>
            <wp:effectExtent l="19050" t="19050" r="27940" b="12065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318" cy="17143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73064D" w14:textId="10B8CDBD" w:rsidR="00E72FAD" w:rsidRDefault="00A84CC4" w:rsidP="00E72FAD">
      <w:pPr>
        <w:pStyle w:val="LabStepNumberedLevel2"/>
      </w:pPr>
      <w:r>
        <w:t xml:space="preserve">Inspect the Component Webpage properties pane to see the page </w:t>
      </w:r>
      <w:r w:rsidRPr="00A84CC4">
        <w:rPr>
          <w:b/>
        </w:rPr>
        <w:t>Name</w:t>
      </w:r>
      <w:r>
        <w:t xml:space="preserve"> and </w:t>
      </w:r>
      <w:r w:rsidRPr="00A84CC4">
        <w:rPr>
          <w:b/>
        </w:rPr>
        <w:t>Partial URL</w:t>
      </w:r>
    </w:p>
    <w:p w14:paraId="5FA3FA9B" w14:textId="3A052198" w:rsidR="00EA737C" w:rsidRDefault="0038220C" w:rsidP="00054DF3">
      <w:pPr>
        <w:pStyle w:val="LabStepScreenshotLevel2"/>
      </w:pPr>
      <w:r>
        <w:drawing>
          <wp:inline distT="0" distB="0" distL="0" distR="0" wp14:anchorId="64038719" wp14:editId="6A94EABE">
            <wp:extent cx="2090927" cy="1879118"/>
            <wp:effectExtent l="19050" t="19050" r="24130" b="2603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117" cy="18918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E6A972" w14:textId="0F9F2A4B" w:rsidR="00E72FAD" w:rsidRDefault="00A84CC4" w:rsidP="00E72FAD">
      <w:pPr>
        <w:pStyle w:val="LabStepNumberedLevel2"/>
      </w:pPr>
      <w:r>
        <w:t xml:space="preserve">Update the </w:t>
      </w:r>
      <w:r w:rsidRPr="00A84CC4">
        <w:rPr>
          <w:b/>
        </w:rPr>
        <w:t>Name</w:t>
      </w:r>
      <w:r>
        <w:t xml:space="preserve"> to </w:t>
      </w:r>
      <w:r w:rsidRPr="00A84CC4">
        <w:rPr>
          <w:b/>
        </w:rPr>
        <w:t>Action Figures</w:t>
      </w:r>
      <w:r>
        <w:t xml:space="preserve"> and the </w:t>
      </w:r>
      <w:r w:rsidRPr="00A84CC4">
        <w:rPr>
          <w:b/>
        </w:rPr>
        <w:t>Partial URL</w:t>
      </w:r>
      <w:r>
        <w:t xml:space="preserve"> to </w:t>
      </w:r>
      <w:r w:rsidRPr="00A84CC4">
        <w:rPr>
          <w:b/>
        </w:rPr>
        <w:t>action-figures</w:t>
      </w:r>
      <w:r>
        <w:t>.</w:t>
      </w:r>
    </w:p>
    <w:p w14:paraId="53DBCEB9" w14:textId="56FCA54E" w:rsidR="0038220C" w:rsidRDefault="0038220C" w:rsidP="00054DF3">
      <w:pPr>
        <w:pStyle w:val="LabStepScreenshotLevel2"/>
      </w:pPr>
      <w:r>
        <w:drawing>
          <wp:inline distT="0" distB="0" distL="0" distR="0" wp14:anchorId="10597F91" wp14:editId="063924BF">
            <wp:extent cx="6112895" cy="1154658"/>
            <wp:effectExtent l="19050" t="19050" r="21590" b="2667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988" cy="11656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2AE689" w14:textId="252999A9" w:rsidR="00A84CC4" w:rsidRDefault="00A84CC4" w:rsidP="00A84CC4">
      <w:pPr>
        <w:pStyle w:val="LabStepNumberedLevel2"/>
      </w:pPr>
      <w:r>
        <w:t xml:space="preserve">Navigate to the page named </w:t>
      </w:r>
      <w:r w:rsidRPr="00A84CC4">
        <w:rPr>
          <w:b/>
        </w:rPr>
        <w:t xml:space="preserve">Product </w:t>
      </w:r>
      <w:r>
        <w:rPr>
          <w:b/>
        </w:rPr>
        <w:t>B</w:t>
      </w:r>
      <w:r>
        <w:t>.</w:t>
      </w:r>
    </w:p>
    <w:p w14:paraId="20450121" w14:textId="1DAD2010" w:rsidR="0038220C" w:rsidRDefault="0038220C" w:rsidP="00054DF3">
      <w:pPr>
        <w:pStyle w:val="LabStepScreenshotLevel2"/>
      </w:pPr>
      <w:r>
        <w:drawing>
          <wp:inline distT="0" distB="0" distL="0" distR="0" wp14:anchorId="2CFDCCAE" wp14:editId="2A486660">
            <wp:extent cx="1927515" cy="1509499"/>
            <wp:effectExtent l="19050" t="19050" r="15875" b="14605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361" cy="15140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0F5A26" w14:textId="30DCD499" w:rsidR="00A84CC4" w:rsidRDefault="00A84CC4" w:rsidP="00E72FAD">
      <w:pPr>
        <w:pStyle w:val="LabStepNumberedLevel2"/>
      </w:pPr>
      <w:r>
        <w:lastRenderedPageBreak/>
        <w:t xml:space="preserve">Update the </w:t>
      </w:r>
      <w:r w:rsidR="009354DA">
        <w:t>web</w:t>
      </w:r>
      <w:r>
        <w:t xml:space="preserve">page </w:t>
      </w:r>
      <w:r w:rsidRPr="00A84CC4">
        <w:rPr>
          <w:b/>
        </w:rPr>
        <w:t>Name</w:t>
      </w:r>
      <w:r>
        <w:t xml:space="preserve"> to </w:t>
      </w:r>
      <w:r w:rsidRPr="00A84CC4">
        <w:rPr>
          <w:b/>
        </w:rPr>
        <w:t>Arts and Crafts</w:t>
      </w:r>
      <w:r>
        <w:t xml:space="preserve"> </w:t>
      </w:r>
    </w:p>
    <w:p w14:paraId="31C30385" w14:textId="2A0530A1" w:rsidR="00E72FAD" w:rsidRDefault="00A84CC4" w:rsidP="00E72FAD">
      <w:pPr>
        <w:pStyle w:val="LabStepNumberedLevel2"/>
      </w:pPr>
      <w:r>
        <w:t xml:space="preserve">Update the </w:t>
      </w:r>
      <w:r w:rsidRPr="00A84CC4">
        <w:rPr>
          <w:b/>
        </w:rPr>
        <w:t>Partial URL</w:t>
      </w:r>
      <w:r>
        <w:t xml:space="preserve"> to </w:t>
      </w:r>
      <w:r w:rsidRPr="00A84CC4">
        <w:rPr>
          <w:b/>
        </w:rPr>
        <w:t>arts-and-crafts</w:t>
      </w:r>
      <w:r>
        <w:t>.</w:t>
      </w:r>
    </w:p>
    <w:p w14:paraId="18926CDD" w14:textId="7AD8FBF9" w:rsidR="0038220C" w:rsidRDefault="0038220C" w:rsidP="00054DF3">
      <w:pPr>
        <w:pStyle w:val="LabStepScreenshotLevel2"/>
      </w:pPr>
      <w:r>
        <w:drawing>
          <wp:inline distT="0" distB="0" distL="0" distR="0" wp14:anchorId="29FCF68F" wp14:editId="7D0CFA48">
            <wp:extent cx="6401906" cy="1209249"/>
            <wp:effectExtent l="19050" t="19050" r="18415" b="1016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970" cy="12185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5C01D3" w14:textId="2B9D1CE2" w:rsidR="005A42FD" w:rsidRDefault="009354DA" w:rsidP="005A42FD">
      <w:pPr>
        <w:pStyle w:val="LabStepNumbered"/>
      </w:pPr>
      <w:r>
        <w:t xml:space="preserve">Add a new child page underneath the </w:t>
      </w:r>
      <w:r w:rsidRPr="009354DA">
        <w:rPr>
          <w:b/>
        </w:rPr>
        <w:t>Products</w:t>
      </w:r>
      <w:r>
        <w:t xml:space="preserve"> page.</w:t>
      </w:r>
    </w:p>
    <w:p w14:paraId="71477C23" w14:textId="6FBFA79A" w:rsidR="00E72FAD" w:rsidRDefault="009354DA" w:rsidP="00E72FAD">
      <w:pPr>
        <w:pStyle w:val="LabStepNumberedLevel2"/>
      </w:pPr>
      <w:r>
        <w:t xml:space="preserve">From the </w:t>
      </w:r>
      <w:r w:rsidRPr="009354DA">
        <w:rPr>
          <w:b/>
        </w:rPr>
        <w:t>Pages flyout</w:t>
      </w:r>
      <w:r>
        <w:t xml:space="preserve"> menu, select the </w:t>
      </w:r>
      <w:r w:rsidRPr="009354DA">
        <w:rPr>
          <w:b/>
        </w:rPr>
        <w:t>Add a child page</w:t>
      </w:r>
      <w:r>
        <w:t xml:space="preserve"> command using the ellipse menu of the </w:t>
      </w:r>
      <w:r w:rsidRPr="009354DA">
        <w:rPr>
          <w:b/>
        </w:rPr>
        <w:t>Products</w:t>
      </w:r>
      <w:r>
        <w:t xml:space="preserve"> page.</w:t>
      </w:r>
    </w:p>
    <w:p w14:paraId="4961F48A" w14:textId="40293FBB" w:rsidR="0038220C" w:rsidRDefault="0038220C" w:rsidP="00054DF3">
      <w:pPr>
        <w:pStyle w:val="LabStepScreenshotLevel2"/>
      </w:pPr>
      <w:r>
        <w:drawing>
          <wp:inline distT="0" distB="0" distL="0" distR="0" wp14:anchorId="01C5999D" wp14:editId="1D6DDDC6">
            <wp:extent cx="2589812" cy="1450296"/>
            <wp:effectExtent l="19050" t="19050" r="20320" b="1714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44" cy="14771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7EBAAF" w14:textId="7587B3B4" w:rsidR="00E72FAD" w:rsidRDefault="009354DA" w:rsidP="00E72FAD">
      <w:pPr>
        <w:pStyle w:val="LabStepNumberedLevel2"/>
      </w:pPr>
      <w:r>
        <w:t xml:space="preserve">You should now see a new page with a default name of </w:t>
      </w:r>
      <w:r w:rsidRPr="009354DA">
        <w:rPr>
          <w:b/>
        </w:rPr>
        <w:t>New page (1)</w:t>
      </w:r>
      <w:r>
        <w:t>.</w:t>
      </w:r>
    </w:p>
    <w:p w14:paraId="75835577" w14:textId="5C2F747D" w:rsidR="0038220C" w:rsidRDefault="0038220C" w:rsidP="00054DF3">
      <w:pPr>
        <w:pStyle w:val="LabStepScreenshotLevel2"/>
      </w:pPr>
      <w:r>
        <w:drawing>
          <wp:inline distT="0" distB="0" distL="0" distR="0" wp14:anchorId="09504045" wp14:editId="34ADA7B5">
            <wp:extent cx="1671013" cy="1474425"/>
            <wp:effectExtent l="19050" t="19050" r="24765" b="12065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641" cy="15040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94BCC6" w14:textId="7871D20E" w:rsidR="00E72FAD" w:rsidRDefault="009354DA" w:rsidP="00E72FAD">
      <w:pPr>
        <w:pStyle w:val="LabStepNumberedLevel2"/>
      </w:pPr>
      <w:r>
        <w:t xml:space="preserve">The </w:t>
      </w:r>
      <w:r w:rsidRPr="009354DA">
        <w:rPr>
          <w:b/>
        </w:rPr>
        <w:t>Component Webpage</w:t>
      </w:r>
      <w:r>
        <w:t xml:space="preserve"> properties pane should initially appear with the settings shown in the following screenshot.</w:t>
      </w:r>
    </w:p>
    <w:p w14:paraId="1BE31391" w14:textId="7A5CBDDB" w:rsidR="0038220C" w:rsidRDefault="0038220C" w:rsidP="00054DF3">
      <w:pPr>
        <w:pStyle w:val="LabStepScreenshotLevel2"/>
      </w:pPr>
      <w:r>
        <w:drawing>
          <wp:inline distT="0" distB="0" distL="0" distR="0" wp14:anchorId="7EA5F995" wp14:editId="081795CC">
            <wp:extent cx="1569138" cy="1916955"/>
            <wp:effectExtent l="19050" t="19050" r="12065" b="2667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959" cy="19680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EC66C2" w14:textId="4CCEA979" w:rsidR="00E72FAD" w:rsidRDefault="009354DA" w:rsidP="00E72FAD">
      <w:pPr>
        <w:pStyle w:val="LabStepNumberedLevel2"/>
      </w:pPr>
      <w:r>
        <w:lastRenderedPageBreak/>
        <w:t xml:space="preserve">Change the </w:t>
      </w:r>
      <w:r w:rsidRPr="009354DA">
        <w:rPr>
          <w:b/>
        </w:rPr>
        <w:t>Template</w:t>
      </w:r>
      <w:r>
        <w:t xml:space="preserve"> setting for the new page to the template named </w:t>
      </w:r>
      <w:r w:rsidRPr="009354DA">
        <w:rPr>
          <w:b/>
        </w:rPr>
        <w:t>Page with title</w:t>
      </w:r>
      <w:r>
        <w:t>.</w:t>
      </w:r>
    </w:p>
    <w:p w14:paraId="0AED7F55" w14:textId="53BCB8BA" w:rsidR="0038220C" w:rsidRDefault="0038220C" w:rsidP="00054DF3">
      <w:pPr>
        <w:pStyle w:val="LabStepScreenshotLevel2"/>
      </w:pPr>
      <w:r>
        <w:drawing>
          <wp:inline distT="0" distB="0" distL="0" distR="0" wp14:anchorId="4F3F5827" wp14:editId="7468F821">
            <wp:extent cx="4921440" cy="1439755"/>
            <wp:effectExtent l="19050" t="19050" r="12700" b="27305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059" cy="14624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030B73" w14:textId="34F9103B" w:rsidR="009354DA" w:rsidRDefault="009354DA" w:rsidP="009354DA">
      <w:pPr>
        <w:pStyle w:val="LabStepNumberedLevel2"/>
      </w:pPr>
      <w:r>
        <w:t xml:space="preserve">Update the webpage </w:t>
      </w:r>
      <w:r w:rsidRPr="00A84CC4">
        <w:rPr>
          <w:b/>
        </w:rPr>
        <w:t>Name</w:t>
      </w:r>
      <w:r>
        <w:t xml:space="preserve"> to </w:t>
      </w:r>
      <w:r>
        <w:rPr>
          <w:b/>
        </w:rPr>
        <w:t>Remote Control</w:t>
      </w:r>
      <w:r>
        <w:t>.</w:t>
      </w:r>
    </w:p>
    <w:p w14:paraId="7CDB14D6" w14:textId="2381CF0A" w:rsidR="009354DA" w:rsidRDefault="009354DA" w:rsidP="009354DA">
      <w:pPr>
        <w:pStyle w:val="LabStepNumberedLevel2"/>
      </w:pPr>
      <w:r>
        <w:t xml:space="preserve">Update the </w:t>
      </w:r>
      <w:r w:rsidRPr="00A84CC4">
        <w:rPr>
          <w:b/>
        </w:rPr>
        <w:t>Partial URL</w:t>
      </w:r>
      <w:r>
        <w:t xml:space="preserve"> to </w:t>
      </w:r>
      <w:r>
        <w:rPr>
          <w:b/>
        </w:rPr>
        <w:t>remote-control</w:t>
      </w:r>
      <w:r>
        <w:t>.</w:t>
      </w:r>
    </w:p>
    <w:p w14:paraId="330180BF" w14:textId="043426A1" w:rsidR="0038220C" w:rsidRDefault="0038220C" w:rsidP="00054DF3">
      <w:pPr>
        <w:pStyle w:val="LabStepScreenshotLevel2"/>
      </w:pPr>
      <w:r>
        <w:drawing>
          <wp:inline distT="0" distB="0" distL="0" distR="0" wp14:anchorId="1CE0724F" wp14:editId="03D78638">
            <wp:extent cx="5221690" cy="1021130"/>
            <wp:effectExtent l="19050" t="19050" r="17145" b="2667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705" cy="10318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A2974D" w14:textId="1686180E" w:rsidR="009354DA" w:rsidRDefault="009354DA" w:rsidP="009354DA">
      <w:pPr>
        <w:pStyle w:val="LabStepNumbered"/>
      </w:pPr>
      <w:r>
        <w:t xml:space="preserve">Browse the website to test the changes you have made to the </w:t>
      </w:r>
      <w:r>
        <w:rPr>
          <w:b/>
        </w:rPr>
        <w:t xml:space="preserve">Product </w:t>
      </w:r>
      <w:r>
        <w:t>page and its children.</w:t>
      </w:r>
    </w:p>
    <w:p w14:paraId="3F935D9C" w14:textId="77777777" w:rsidR="009354DA" w:rsidRDefault="009354DA" w:rsidP="009354DA">
      <w:pPr>
        <w:pStyle w:val="LabStepNumberedLevel2"/>
      </w:pPr>
      <w:r>
        <w:t xml:space="preserve">Click the </w:t>
      </w:r>
      <w:r w:rsidRPr="00816328">
        <w:rPr>
          <w:b/>
        </w:rPr>
        <w:t>Browse website</w:t>
      </w:r>
      <w:r>
        <w:t xml:space="preserve"> button to clear the cache and launch the portal in a new browser tab.</w:t>
      </w:r>
    </w:p>
    <w:p w14:paraId="7F089F84" w14:textId="74EA95D5" w:rsidR="0038220C" w:rsidRDefault="0038220C" w:rsidP="00054DF3">
      <w:pPr>
        <w:pStyle w:val="LabStepScreenshotLevel2"/>
      </w:pPr>
      <w:r>
        <w:drawing>
          <wp:inline distT="0" distB="0" distL="0" distR="0" wp14:anchorId="4597FFA5" wp14:editId="217987B2">
            <wp:extent cx="3256387" cy="663338"/>
            <wp:effectExtent l="19050" t="19050" r="20320" b="2286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983" cy="6699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83034A" w14:textId="44266274" w:rsidR="00E72FAD" w:rsidRDefault="009354DA" w:rsidP="00E72FAD">
      <w:pPr>
        <w:pStyle w:val="LabStepNumberedLevel2"/>
      </w:pPr>
      <w:r>
        <w:t xml:space="preserve">Once the portal </w:t>
      </w:r>
      <w:r w:rsidR="00AE3450">
        <w:t xml:space="preserve">launches, use the </w:t>
      </w:r>
      <w:r w:rsidR="00AE3450" w:rsidRPr="00AE3450">
        <w:rPr>
          <w:b/>
        </w:rPr>
        <w:t>Products</w:t>
      </w:r>
      <w:r w:rsidR="00AE3450">
        <w:t xml:space="preserve"> drop down menu to navigate to it child pages.</w:t>
      </w:r>
    </w:p>
    <w:p w14:paraId="1223FF16" w14:textId="3C84F43A" w:rsidR="0038220C" w:rsidRDefault="0038220C" w:rsidP="00054DF3">
      <w:pPr>
        <w:pStyle w:val="LabStepScreenshotLevel2"/>
      </w:pPr>
      <w:r>
        <w:drawing>
          <wp:inline distT="0" distB="0" distL="0" distR="0" wp14:anchorId="2E51E39A" wp14:editId="4E4296EE">
            <wp:extent cx="3386026" cy="1031240"/>
            <wp:effectExtent l="19050" t="19050" r="24130" b="1651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33"/>
                    <a:stretch/>
                  </pic:blipFill>
                  <pic:spPr bwMode="auto">
                    <a:xfrm>
                      <a:off x="0" y="0"/>
                      <a:ext cx="3446721" cy="104972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A2D2F" w14:textId="5AF44F7C" w:rsidR="009354DA" w:rsidRDefault="00AE3450" w:rsidP="009354DA">
      <w:pPr>
        <w:pStyle w:val="LabStepNumberedLevel2"/>
      </w:pPr>
      <w:r>
        <w:t xml:space="preserve">You should observe that each child page display a breadcrumb menu with </w:t>
      </w:r>
      <w:r w:rsidRPr="00AE3450">
        <w:rPr>
          <w:b/>
        </w:rPr>
        <w:t>Home &gt; Products &gt; Remote Control</w:t>
      </w:r>
      <w:r>
        <w:t>.</w:t>
      </w:r>
    </w:p>
    <w:p w14:paraId="06751357" w14:textId="6B825A30" w:rsidR="009354DA" w:rsidRDefault="009354DA" w:rsidP="009354DA">
      <w:pPr>
        <w:pStyle w:val="LabStepScreenshotLevel2"/>
      </w:pPr>
      <w:r>
        <w:drawing>
          <wp:inline distT="0" distB="0" distL="0" distR="0" wp14:anchorId="3D36AACC" wp14:editId="7BF9E10A">
            <wp:extent cx="5822192" cy="962720"/>
            <wp:effectExtent l="19050" t="19050" r="26670" b="2794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246" cy="9681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670C40" w14:textId="2CBBCCF5" w:rsidR="00DD1E4D" w:rsidRDefault="00AE3450" w:rsidP="00DD1E4D">
      <w:pPr>
        <w:pStyle w:val="LabExerciseCallout"/>
      </w:pPr>
      <w:r>
        <w:t>You're now done working with Power Apps Portal Studio. In the next exercise, you will begin working with the Portal Management app.</w:t>
      </w:r>
    </w:p>
    <w:p w14:paraId="71F2ED06" w14:textId="1F72AE2E" w:rsidR="005A42FD" w:rsidRDefault="005A42FD" w:rsidP="005A42FD">
      <w:pPr>
        <w:pStyle w:val="Heading3"/>
      </w:pPr>
      <w:r>
        <w:lastRenderedPageBreak/>
        <w:t xml:space="preserve">Exercise </w:t>
      </w:r>
      <w:r w:rsidR="00723382">
        <w:t>2</w:t>
      </w:r>
      <w:r>
        <w:t>: Configuring a Power Apps Portal using the Portal Management App</w:t>
      </w:r>
    </w:p>
    <w:p w14:paraId="0F7BF32C" w14:textId="77777777" w:rsidR="005A42FD" w:rsidRDefault="005A42FD" w:rsidP="005A42FD">
      <w:pPr>
        <w:pStyle w:val="LabExerciseLeadIn"/>
      </w:pPr>
      <w:r>
        <w:t xml:space="preserve">In this exercise, you will use </w:t>
      </w:r>
      <w:r>
        <w:rPr>
          <w:b/>
        </w:rPr>
        <w:t xml:space="preserve">Portal App Portal Studio </w:t>
      </w:r>
      <w:r>
        <w:t>to add and modify content in the portal.</w:t>
      </w:r>
    </w:p>
    <w:p w14:paraId="17D73FC1" w14:textId="6504B6D2" w:rsidR="005A42FD" w:rsidRDefault="00AE3450" w:rsidP="00DD1E4D">
      <w:pPr>
        <w:pStyle w:val="LabStepNumbered"/>
        <w:numPr>
          <w:ilvl w:val="0"/>
          <w:numId w:val="24"/>
        </w:numPr>
      </w:pPr>
      <w:r>
        <w:t>Make sure you leave Power Apps Portal Studio running in its own separate browser tab.</w:t>
      </w:r>
    </w:p>
    <w:p w14:paraId="2CF867AD" w14:textId="13D38845" w:rsidR="00DD1E4D" w:rsidRDefault="00AE3450" w:rsidP="00DD1E4D">
      <w:pPr>
        <w:pStyle w:val="LabStepNumberedLevel2"/>
        <w:numPr>
          <w:ilvl w:val="1"/>
          <w:numId w:val="24"/>
        </w:numPr>
      </w:pPr>
      <w:r>
        <w:t xml:space="preserve">In later steps, you will be asked to return to Power Apps Portal Studio so you can click the </w:t>
      </w:r>
      <w:r w:rsidRPr="00AE3450">
        <w:rPr>
          <w:b/>
        </w:rPr>
        <w:t>Browse website</w:t>
      </w:r>
      <w:r>
        <w:t xml:space="preserve"> button for testing.</w:t>
      </w:r>
    </w:p>
    <w:p w14:paraId="50AE26D2" w14:textId="77777777" w:rsidR="00DD1E4D" w:rsidRDefault="00DD1E4D" w:rsidP="00DD1E4D">
      <w:pPr>
        <w:pStyle w:val="LabStepScreenshotLevel2"/>
      </w:pPr>
      <w:r>
        <w:drawing>
          <wp:inline distT="0" distB="0" distL="0" distR="0" wp14:anchorId="4414315D" wp14:editId="28DC48C3">
            <wp:extent cx="3064171" cy="624183"/>
            <wp:effectExtent l="19050" t="19050" r="22225" b="2413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714" cy="6285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067B5C" w14:textId="534C9060" w:rsidR="00E72FAD" w:rsidRDefault="00AE3450" w:rsidP="00DD1E4D">
      <w:pPr>
        <w:pStyle w:val="LabStepNumbered"/>
      </w:pPr>
      <w:r>
        <w:t xml:space="preserve">Launch the model-driven app named </w:t>
      </w:r>
      <w:r w:rsidRPr="00AE3450">
        <w:rPr>
          <w:b/>
        </w:rPr>
        <w:t>Portal Management</w:t>
      </w:r>
      <w:r>
        <w:t>.</w:t>
      </w:r>
    </w:p>
    <w:p w14:paraId="6F2963A2" w14:textId="7F2EC449" w:rsidR="00AE3450" w:rsidRDefault="00AE3450" w:rsidP="00AE3450">
      <w:pPr>
        <w:pStyle w:val="LabStepNumberedLevel2"/>
      </w:pPr>
      <w:r>
        <w:t xml:space="preserve">Open a new browser tab and navigate to </w:t>
      </w:r>
      <w:r w:rsidRPr="00E34664">
        <w:rPr>
          <w:b/>
        </w:rPr>
        <w:t>My Dev Environment</w:t>
      </w:r>
      <w:r>
        <w:t xml:space="preserve"> in the Power Apps make portal.</w:t>
      </w:r>
    </w:p>
    <w:p w14:paraId="34F60DEF" w14:textId="77777777" w:rsidR="00AE3450" w:rsidRDefault="00AE3450" w:rsidP="00AE3450">
      <w:pPr>
        <w:pStyle w:val="LabStepNumberedLevel2"/>
      </w:pPr>
      <w:r>
        <w:t xml:space="preserve">Click the </w:t>
      </w:r>
      <w:r w:rsidRPr="00DD1E4D">
        <w:rPr>
          <w:b/>
        </w:rPr>
        <w:t>Apps</w:t>
      </w:r>
      <w:r>
        <w:t xml:space="preserve"> link in the left navigation to see the list of apps for </w:t>
      </w:r>
      <w:r w:rsidRPr="00DD1E4D">
        <w:rPr>
          <w:b/>
        </w:rPr>
        <w:t>My Dev Environment</w:t>
      </w:r>
      <w:r>
        <w:t>.</w:t>
      </w:r>
    </w:p>
    <w:p w14:paraId="5E816336" w14:textId="410F9E3D" w:rsidR="00AE3450" w:rsidRDefault="00AE3450" w:rsidP="00AE3450">
      <w:pPr>
        <w:pStyle w:val="LabStepNumberedLevel2"/>
      </w:pPr>
      <w:r>
        <w:t xml:space="preserve">Click on </w:t>
      </w:r>
      <w:r w:rsidRPr="00CC501D">
        <w:rPr>
          <w:b/>
        </w:rPr>
        <w:t>Portal Management</w:t>
      </w:r>
      <w:r>
        <w:t xml:space="preserve"> to launch this model-driven app.</w:t>
      </w:r>
    </w:p>
    <w:p w14:paraId="7445B7FE" w14:textId="35DDE8E0" w:rsidR="004161E9" w:rsidRDefault="004161E9" w:rsidP="00054DF3">
      <w:pPr>
        <w:pStyle w:val="LabStepScreenshotLevel2"/>
      </w:pPr>
      <w:r>
        <w:drawing>
          <wp:inline distT="0" distB="0" distL="0" distR="0" wp14:anchorId="580B92CC" wp14:editId="334C74A7">
            <wp:extent cx="5199528" cy="1103455"/>
            <wp:effectExtent l="19050" t="19050" r="20320" b="20955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323" cy="11072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3BA953" w14:textId="6810901D" w:rsidR="002E1D32" w:rsidRDefault="00CC501D" w:rsidP="00E72FAD">
      <w:pPr>
        <w:pStyle w:val="LabStepNumberedLevel2"/>
      </w:pPr>
      <w:r>
        <w:t xml:space="preserve">When the app starts, you should see the Websites list which contains a single website named </w:t>
      </w:r>
      <w:r w:rsidRPr="00CC501D">
        <w:rPr>
          <w:b/>
        </w:rPr>
        <w:t>Starter Portal</w:t>
      </w:r>
      <w:r>
        <w:t>.</w:t>
      </w:r>
    </w:p>
    <w:p w14:paraId="5E75A451" w14:textId="44620CEA" w:rsidR="00CC501D" w:rsidRDefault="00CC501D" w:rsidP="00E72FAD">
      <w:pPr>
        <w:pStyle w:val="LabStepNumberedLevel2"/>
      </w:pPr>
      <w:r>
        <w:t xml:space="preserve">Click on </w:t>
      </w:r>
      <w:r w:rsidRPr="00CC501D">
        <w:rPr>
          <w:b/>
        </w:rPr>
        <w:t>Starter Portal</w:t>
      </w:r>
      <w:r>
        <w:t xml:space="preserve"> to display the record for this website.</w:t>
      </w:r>
    </w:p>
    <w:p w14:paraId="49BE447D" w14:textId="742C8D5D" w:rsidR="002E1D32" w:rsidRDefault="002E1D32" w:rsidP="00054DF3">
      <w:pPr>
        <w:pStyle w:val="LabStepScreenshotLevel2"/>
      </w:pPr>
      <w:r>
        <w:drawing>
          <wp:inline distT="0" distB="0" distL="0" distR="0" wp14:anchorId="2250C999" wp14:editId="2884695B">
            <wp:extent cx="5270101" cy="1803444"/>
            <wp:effectExtent l="19050" t="19050" r="26035" b="2540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17"/>
                    <a:stretch/>
                  </pic:blipFill>
                  <pic:spPr bwMode="auto">
                    <a:xfrm>
                      <a:off x="0" y="0"/>
                      <a:ext cx="5312256" cy="181787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DD925" w14:textId="210F7258" w:rsidR="004161E9" w:rsidRDefault="00CC501D" w:rsidP="00E72FAD">
      <w:pPr>
        <w:pStyle w:val="LabStepNumberedLevel2"/>
      </w:pPr>
      <w:r>
        <w:t xml:space="preserve">The website name has a default value of </w:t>
      </w:r>
      <w:r w:rsidRPr="00CC501D">
        <w:rPr>
          <w:b/>
        </w:rPr>
        <w:t>Starter Portal</w:t>
      </w:r>
      <w:r>
        <w:t>.</w:t>
      </w:r>
    </w:p>
    <w:p w14:paraId="64517B5C" w14:textId="421F3BF7" w:rsidR="004161E9" w:rsidRDefault="002E1D32" w:rsidP="00054DF3">
      <w:pPr>
        <w:pStyle w:val="LabStepScreenshotLevel2"/>
      </w:pPr>
      <w:r>
        <w:drawing>
          <wp:inline distT="0" distB="0" distL="0" distR="0" wp14:anchorId="3F9F2F59" wp14:editId="6479E81F">
            <wp:extent cx="5720987" cy="1380928"/>
            <wp:effectExtent l="19050" t="19050" r="13335" b="1016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881" cy="13886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4C3DCF" w14:textId="2E29DA2D" w:rsidR="00E72FAD" w:rsidRDefault="00CC501D" w:rsidP="00E72FAD">
      <w:pPr>
        <w:pStyle w:val="LabStepNumberedLevel2"/>
      </w:pPr>
      <w:r>
        <w:lastRenderedPageBreak/>
        <w:t xml:space="preserve">Update the website name to </w:t>
      </w:r>
      <w:r w:rsidRPr="00CC501D">
        <w:rPr>
          <w:b/>
        </w:rPr>
        <w:t>Wingtip Toys Portal</w:t>
      </w:r>
      <w:r>
        <w:t xml:space="preserve"> and then click the </w:t>
      </w:r>
      <w:r w:rsidRPr="00CC501D">
        <w:rPr>
          <w:b/>
        </w:rPr>
        <w:t>Save</w:t>
      </w:r>
      <w:r>
        <w:t xml:space="preserve"> button in the lower right corner.</w:t>
      </w:r>
    </w:p>
    <w:p w14:paraId="2F5337BD" w14:textId="0E6A958C" w:rsidR="002E1D32" w:rsidRDefault="00CC501D" w:rsidP="00054DF3">
      <w:pPr>
        <w:pStyle w:val="LabStepScreenshotLevel2"/>
      </w:pPr>
      <w:r>
        <w:drawing>
          <wp:inline distT="0" distB="0" distL="0" distR="0" wp14:anchorId="2585FAFE" wp14:editId="768F1B14">
            <wp:extent cx="4187190" cy="1617857"/>
            <wp:effectExtent l="19050" t="19050" r="22860" b="2095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849" cy="16215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1521B1" w14:textId="0FC4ACBD" w:rsidR="00CC501D" w:rsidRDefault="00CC501D" w:rsidP="00CC501D">
      <w:pPr>
        <w:pStyle w:val="LabStepNumbered"/>
      </w:pPr>
      <w:r>
        <w:t xml:space="preserve">Update the snippet named </w:t>
      </w:r>
      <w:r w:rsidRPr="00CC501D">
        <w:rPr>
          <w:b/>
        </w:rPr>
        <w:t>Browser Title Suffix</w:t>
      </w:r>
      <w:r>
        <w:t>.</w:t>
      </w:r>
    </w:p>
    <w:p w14:paraId="6EF32D4A" w14:textId="4A7504F0" w:rsidR="00561848" w:rsidRDefault="00CC501D" w:rsidP="00E72FAD">
      <w:pPr>
        <w:pStyle w:val="LabStepNumberedLevel2"/>
      </w:pPr>
      <w:r>
        <w:t xml:space="preserve">Select </w:t>
      </w:r>
      <w:r w:rsidRPr="00CC501D">
        <w:rPr>
          <w:b/>
        </w:rPr>
        <w:t>Content Snippets</w:t>
      </w:r>
      <w:r>
        <w:t xml:space="preserve"> from the left navigation.</w:t>
      </w:r>
    </w:p>
    <w:p w14:paraId="3B2BB2BA" w14:textId="1005A198" w:rsidR="00561848" w:rsidRDefault="00561848" w:rsidP="00054DF3">
      <w:pPr>
        <w:pStyle w:val="LabStepScreenshotLevel2"/>
      </w:pPr>
      <w:r>
        <w:drawing>
          <wp:inline distT="0" distB="0" distL="0" distR="0" wp14:anchorId="1F72F10A" wp14:editId="71571A1F">
            <wp:extent cx="3171891" cy="1554227"/>
            <wp:effectExtent l="19050" t="19050" r="9525" b="27305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005" cy="15694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150A0D" w14:textId="05CAA434" w:rsidR="006E2646" w:rsidRDefault="00CC501D" w:rsidP="00E72FAD">
      <w:pPr>
        <w:pStyle w:val="LabStepNumberedLevel2"/>
      </w:pPr>
      <w:r>
        <w:t xml:space="preserve">Scroll down the Active Content Snippets list and locate the </w:t>
      </w:r>
      <w:r w:rsidRPr="00CC501D">
        <w:rPr>
          <w:b/>
        </w:rPr>
        <w:t>Browser Title Suffix</w:t>
      </w:r>
      <w:r>
        <w:t>.</w:t>
      </w:r>
    </w:p>
    <w:p w14:paraId="4A0A1BF5" w14:textId="457345AE" w:rsidR="00CC501D" w:rsidRDefault="00CC501D" w:rsidP="00E72FAD">
      <w:pPr>
        <w:pStyle w:val="LabStepNumberedLevel2"/>
      </w:pPr>
      <w:r>
        <w:t xml:space="preserve">Click on the </w:t>
      </w:r>
      <w:r w:rsidRPr="00CC501D">
        <w:rPr>
          <w:b/>
        </w:rPr>
        <w:t>Browser Title Suffix</w:t>
      </w:r>
      <w:r>
        <w:t xml:space="preserve"> snippet to open its record.</w:t>
      </w:r>
    </w:p>
    <w:p w14:paraId="4D5AC8D8" w14:textId="0ED553FD" w:rsidR="006E2646" w:rsidRDefault="006E2646" w:rsidP="00054DF3">
      <w:pPr>
        <w:pStyle w:val="LabStepScreenshotLevel2"/>
      </w:pPr>
      <w:r>
        <w:drawing>
          <wp:inline distT="0" distB="0" distL="0" distR="0" wp14:anchorId="6D0D485C" wp14:editId="3A7CFA55">
            <wp:extent cx="5580674" cy="1032510"/>
            <wp:effectExtent l="19050" t="19050" r="20320" b="1524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21"/>
                    <a:stretch/>
                  </pic:blipFill>
                  <pic:spPr bwMode="auto">
                    <a:xfrm>
                      <a:off x="0" y="0"/>
                      <a:ext cx="5609820" cy="10379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3B986" w14:textId="7DF4E44D" w:rsidR="00E72FAD" w:rsidRDefault="00E23870" w:rsidP="00E72FAD">
      <w:pPr>
        <w:pStyle w:val="LabStepNumberedLevel2"/>
      </w:pPr>
      <w:r>
        <w:t xml:space="preserve">Locate the textbox with the snippet </w:t>
      </w:r>
      <w:r w:rsidRPr="00E23870">
        <w:rPr>
          <w:b/>
        </w:rPr>
        <w:t>Value</w:t>
      </w:r>
      <w:r>
        <w:t xml:space="preserve"> property.</w:t>
      </w:r>
    </w:p>
    <w:p w14:paraId="6C3A5ADE" w14:textId="366F9339" w:rsidR="006E2646" w:rsidRDefault="006E2646" w:rsidP="00054DF3">
      <w:pPr>
        <w:pStyle w:val="LabStepScreenshotLevel2"/>
      </w:pPr>
      <w:r>
        <w:drawing>
          <wp:inline distT="0" distB="0" distL="0" distR="0" wp14:anchorId="45FEF973" wp14:editId="792E3D4C">
            <wp:extent cx="2684165" cy="1898037"/>
            <wp:effectExtent l="19050" t="19050" r="20955" b="2603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996" cy="19148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6FCF84" w14:textId="5C96A30D" w:rsidR="00E72FAD" w:rsidRDefault="00E23870" w:rsidP="00E72FAD">
      <w:pPr>
        <w:pStyle w:val="LabStepNumberedLevel2"/>
      </w:pPr>
      <w:r>
        <w:lastRenderedPageBreak/>
        <w:t xml:space="preserve">Replace the text "Starter Portal" with "Wingtip Toys" and then click </w:t>
      </w:r>
      <w:r w:rsidRPr="00E23870">
        <w:rPr>
          <w:b/>
        </w:rPr>
        <w:t>Save</w:t>
      </w:r>
      <w:r>
        <w:t>.</w:t>
      </w:r>
    </w:p>
    <w:p w14:paraId="239AE530" w14:textId="24CC8195" w:rsidR="006E2646" w:rsidRDefault="00E23870" w:rsidP="00054DF3">
      <w:pPr>
        <w:pStyle w:val="LabStepScreenshotLevel2"/>
      </w:pPr>
      <w:r>
        <w:drawing>
          <wp:inline distT="0" distB="0" distL="0" distR="0" wp14:anchorId="0BF38038" wp14:editId="60C37DF6">
            <wp:extent cx="3665311" cy="687245"/>
            <wp:effectExtent l="19050" t="19050" r="11430" b="1778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011" cy="6980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61E8A9" w14:textId="2BC8A21B" w:rsidR="00E23870" w:rsidRDefault="00E23870" w:rsidP="00E23870">
      <w:pPr>
        <w:pStyle w:val="LabStepNumbered"/>
      </w:pPr>
      <w:r>
        <w:t>Test your changes to the browser title.</w:t>
      </w:r>
    </w:p>
    <w:p w14:paraId="19D9E924" w14:textId="7AE09931" w:rsidR="00E23870" w:rsidRDefault="00E23870" w:rsidP="00E23870">
      <w:pPr>
        <w:pStyle w:val="LabStepNumberedLevel2"/>
      </w:pPr>
      <w:r>
        <w:t>Return to the browser tab running Power Apps Portal Studio.</w:t>
      </w:r>
    </w:p>
    <w:p w14:paraId="421630FC" w14:textId="7A39E382" w:rsidR="00E23870" w:rsidRDefault="00E23870" w:rsidP="00E23870">
      <w:pPr>
        <w:pStyle w:val="LabStepNumberedLevel2"/>
      </w:pPr>
      <w:r>
        <w:t xml:space="preserve">Click the </w:t>
      </w:r>
      <w:r w:rsidRPr="00816328">
        <w:rPr>
          <w:b/>
        </w:rPr>
        <w:t>Browse website</w:t>
      </w:r>
      <w:r>
        <w:t xml:space="preserve"> button to clear the cache and launch the portal in a new browser tab.</w:t>
      </w:r>
    </w:p>
    <w:p w14:paraId="6862122E" w14:textId="77777777" w:rsidR="00E23870" w:rsidRDefault="00E23870" w:rsidP="00E23870">
      <w:pPr>
        <w:pStyle w:val="LabStepScreenshotLevel2"/>
      </w:pPr>
      <w:r>
        <w:drawing>
          <wp:inline distT="0" distB="0" distL="0" distR="0" wp14:anchorId="1560585D" wp14:editId="2C2A9F9C">
            <wp:extent cx="3256387" cy="663338"/>
            <wp:effectExtent l="19050" t="19050" r="20320" b="2286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983" cy="6699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4EEE7F" w14:textId="33652D95" w:rsidR="006E2646" w:rsidRDefault="00E23870" w:rsidP="00E72FAD">
      <w:pPr>
        <w:pStyle w:val="LabStepNumberedLevel2"/>
      </w:pPr>
      <w:r>
        <w:t xml:space="preserve">Once the portal launches with a cleared cache, you should see the title </w:t>
      </w:r>
      <w:r w:rsidRPr="00E23870">
        <w:rPr>
          <w:b/>
        </w:rPr>
        <w:t>Wingtip Toys</w:t>
      </w:r>
      <w:r>
        <w:t xml:space="preserve"> in the browser tab.</w:t>
      </w:r>
    </w:p>
    <w:p w14:paraId="0729E3CA" w14:textId="4EE082A5" w:rsidR="006E2646" w:rsidRDefault="00E23870" w:rsidP="00054DF3">
      <w:pPr>
        <w:pStyle w:val="LabStepScreenshotLevel2"/>
      </w:pPr>
      <w:r>
        <w:drawing>
          <wp:inline distT="0" distB="0" distL="0" distR="0" wp14:anchorId="494E2E21" wp14:editId="5ABBF8E3">
            <wp:extent cx="5536850" cy="1436657"/>
            <wp:effectExtent l="19050" t="19050" r="26035" b="1143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874" cy="14402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601795" w14:textId="77777777" w:rsidR="004D6C5F" w:rsidRDefault="004D6C5F" w:rsidP="00031EBB">
      <w:pPr>
        <w:pStyle w:val="LabStepScreenshotLevel2"/>
      </w:pPr>
    </w:p>
    <w:p w14:paraId="3158B3BF" w14:textId="3EB2C592" w:rsidR="00B542EE" w:rsidRPr="00D367E1" w:rsidRDefault="00B542EE" w:rsidP="00B542EE">
      <w:pPr>
        <w:pStyle w:val="LabExerciseCallout"/>
      </w:pPr>
      <w:r>
        <w:t>You are now finished with this lab.</w:t>
      </w:r>
    </w:p>
    <w:sectPr w:rsidR="00B542EE" w:rsidRPr="00D367E1" w:rsidSect="00487314">
      <w:headerReference w:type="default" r:id="rId79"/>
      <w:footerReference w:type="default" r:id="rId80"/>
      <w:headerReference w:type="first" r:id="rId81"/>
      <w:footerReference w:type="first" r:id="rId82"/>
      <w:type w:val="oddPage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36F329" w14:textId="77777777" w:rsidR="00653EDA" w:rsidRDefault="00653EDA" w:rsidP="005F53BE">
      <w:pPr>
        <w:spacing w:before="0" w:after="0"/>
      </w:pPr>
      <w:r>
        <w:separator/>
      </w:r>
    </w:p>
  </w:endnote>
  <w:endnote w:type="continuationSeparator" w:id="0">
    <w:p w14:paraId="1F6F5B97" w14:textId="77777777" w:rsidR="00653EDA" w:rsidRDefault="00653EDA" w:rsidP="005F53BE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7D3E45" w14:textId="3667F375" w:rsidR="00F66E3A" w:rsidRDefault="00F66E3A" w:rsidP="00487314">
    <w:pPr>
      <w:pStyle w:val="Footer"/>
      <w:pBdr>
        <w:top w:val="single" w:sz="4" w:space="0" w:color="auto"/>
      </w:pBdr>
    </w:pPr>
    <w:r>
      <w:t xml:space="preserve">© Critical Path Training. </w:t>
    </w:r>
    <w:r w:rsidR="00A40D5E">
      <w:t>2020</w:t>
    </w:r>
    <w:r>
      <w:t>. All Rights Reserved</w:t>
    </w:r>
    <w:r>
      <w:tab/>
    </w:r>
    <w:r>
      <w:tab/>
    </w:r>
    <w:r>
      <w:fldChar w:fldCharType="begin"/>
    </w:r>
    <w:r>
      <w:instrText xml:space="preserve"> PAGE  \* MERGEFORMAT </w:instrText>
    </w:r>
    <w:r>
      <w:fldChar w:fldCharType="separate"/>
    </w:r>
    <w:r>
      <w:rPr>
        <w:noProof/>
      </w:rPr>
      <w:t>14</w:t>
    </w:r>
    <w:r>
      <w:fldChar w:fldCharType="end"/>
    </w:r>
  </w:p>
  <w:p w14:paraId="4FCAA96B" w14:textId="77777777" w:rsidR="00F66E3A" w:rsidRPr="00487314" w:rsidRDefault="00F66E3A" w:rsidP="00487314">
    <w:pPr>
      <w:pStyle w:val="Footer"/>
      <w:pBdr>
        <w:top w:val="single" w:sz="4" w:space="0" w:color="auto"/>
      </w:pBdr>
    </w:pPr>
    <w:r>
      <w:t>www.CriticalPathTraining.com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538BAF" w14:textId="3A302C97" w:rsidR="00F66E3A" w:rsidRDefault="00F66E3A" w:rsidP="00487314">
    <w:pPr>
      <w:pStyle w:val="Footer"/>
      <w:pBdr>
        <w:top w:val="single" w:sz="4" w:space="0" w:color="auto"/>
      </w:pBdr>
    </w:pPr>
    <w:r>
      <w:t xml:space="preserve">© Critical Path Training. </w:t>
    </w:r>
    <w:r w:rsidR="00A40D5E">
      <w:t>2020</w:t>
    </w:r>
    <w:r>
      <w:t>. All Rights Reserved</w:t>
    </w:r>
    <w:r>
      <w:tab/>
    </w:r>
    <w:r>
      <w:tab/>
    </w:r>
    <w:r>
      <w:fldChar w:fldCharType="begin"/>
    </w:r>
    <w:r>
      <w:instrText xml:space="preserve"> PAGE  \* MERGEFORMAT </w:instrText>
    </w:r>
    <w:r>
      <w:fldChar w:fldCharType="separate"/>
    </w:r>
    <w:r>
      <w:rPr>
        <w:noProof/>
      </w:rPr>
      <w:t>1</w:t>
    </w:r>
    <w:r>
      <w:fldChar w:fldCharType="end"/>
    </w:r>
  </w:p>
  <w:p w14:paraId="6C229EA0" w14:textId="77777777" w:rsidR="00F66E3A" w:rsidRPr="00487314" w:rsidRDefault="00F66E3A" w:rsidP="00487314">
    <w:pPr>
      <w:pStyle w:val="Footer"/>
      <w:pBdr>
        <w:top w:val="single" w:sz="4" w:space="0" w:color="auto"/>
      </w:pBdr>
    </w:pPr>
    <w:r>
      <w:t>www.CriticalPathTraining.com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51D647" w14:textId="77777777" w:rsidR="00653EDA" w:rsidRDefault="00653EDA" w:rsidP="005F53BE">
      <w:pPr>
        <w:spacing w:before="0" w:after="0"/>
      </w:pPr>
      <w:r>
        <w:separator/>
      </w:r>
    </w:p>
  </w:footnote>
  <w:footnote w:type="continuationSeparator" w:id="0">
    <w:p w14:paraId="6E54A6BF" w14:textId="77777777" w:rsidR="00653EDA" w:rsidRDefault="00653EDA" w:rsidP="005F53BE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78450C" w14:textId="5B8CEBF1" w:rsidR="00F66E3A" w:rsidRDefault="00F66E3A" w:rsidP="002E77FB">
    <w:pPr>
      <w:pStyle w:val="Header"/>
      <w:pBdr>
        <w:bottom w:val="single" w:sz="4" w:space="0" w:color="auto"/>
      </w:pBdr>
      <w:spacing w:before="240"/>
      <w:rPr>
        <w:rFonts w:asciiTheme="minorHAnsi" w:hAnsiTheme="minorHAnsi"/>
      </w:rPr>
    </w:pPr>
    <w:r>
      <w:t>DOPTRL: Day of Developing Power Apps Portals</w:t>
    </w:r>
  </w:p>
  <w:p w14:paraId="52070944" w14:textId="49CBE883" w:rsidR="00F66E3A" w:rsidRPr="009F40E8" w:rsidRDefault="00F66E3A" w:rsidP="009F40E8">
    <w:pPr>
      <w:pStyle w:val="Header"/>
      <w:pBdr>
        <w:bottom w:val="single" w:sz="4" w:space="0" w:color="auto"/>
      </w:pBdr>
      <w:spacing w:before="240"/>
    </w:pPr>
    <w:r>
      <w:t xml:space="preserve">Hands-on Lab: </w:t>
    </w:r>
    <w:bookmarkStart w:id="1" w:name="_Hlk27609369"/>
    <w:r>
      <w:t>Getting Started with a New Power Apps Portal</w:t>
    </w:r>
    <w:bookmarkEnd w:id="1"/>
    <w:r>
      <w:tab/>
    </w:r>
    <w:r>
      <w:tab/>
    </w:r>
    <w:r w:rsidRPr="0031080D">
      <w:rPr>
        <w:rFonts w:cs="Arial"/>
      </w:rPr>
      <w:t xml:space="preserve">Live Lab </w:t>
    </w:r>
    <w:r>
      <w:rPr>
        <w:rFonts w:cs="Arial"/>
      </w:rPr>
      <w:t>Version:</w:t>
    </w:r>
    <w:r w:rsidRPr="0031080D">
      <w:rPr>
        <w:rFonts w:cs="Arial"/>
      </w:rPr>
      <w:t xml:space="preserve"> </w:t>
    </w:r>
    <w:r>
      <w:rPr>
        <w:rFonts w:cs="Arial"/>
      </w:rPr>
      <w:fldChar w:fldCharType="begin"/>
    </w:r>
    <w:r>
      <w:rPr>
        <w:rFonts w:cs="Arial"/>
      </w:rPr>
      <w:instrText xml:space="preserve"> DATE  \@ "MMM d, yyyy"  \* MERGEFORMAT </w:instrText>
    </w:r>
    <w:r>
      <w:rPr>
        <w:rFonts w:cs="Arial"/>
      </w:rPr>
      <w:fldChar w:fldCharType="separate"/>
    </w:r>
    <w:r w:rsidR="00DD52AA">
      <w:rPr>
        <w:rFonts w:cs="Arial"/>
        <w:noProof/>
      </w:rPr>
      <w:t>Jan 19, 2020</w:t>
    </w:r>
    <w:r>
      <w:rPr>
        <w:rFonts w:cs="Arial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9CFCB7" w14:textId="77777777" w:rsidR="00F66E3A" w:rsidRDefault="00F66E3A" w:rsidP="00487314">
    <w:pPr>
      <w:pStyle w:val="Header"/>
      <w:spacing w:after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36A71"/>
    <w:multiLevelType w:val="singleLevel"/>
    <w:tmpl w:val="04090001"/>
    <w:name w:val="LabStepsTemplat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" w15:restartNumberingAfterBreak="0">
    <w:nsid w:val="053C70A1"/>
    <w:multiLevelType w:val="singleLevel"/>
    <w:tmpl w:val="04090001"/>
    <w:name w:val="LabStepsTemplate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" w15:restartNumberingAfterBreak="0">
    <w:nsid w:val="09745F9B"/>
    <w:multiLevelType w:val="singleLevel"/>
    <w:tmpl w:val="04090001"/>
    <w:name w:val="LabStepsTemplate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" w15:restartNumberingAfterBreak="0">
    <w:nsid w:val="0A1E3FE6"/>
    <w:multiLevelType w:val="singleLevel"/>
    <w:tmpl w:val="04090001"/>
    <w:name w:val="LabStepsTemplate1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137822DF"/>
    <w:multiLevelType w:val="singleLevel"/>
    <w:tmpl w:val="04090001"/>
    <w:name w:val="LabStepsTemplate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5" w15:restartNumberingAfterBreak="0">
    <w:nsid w:val="13F24CD1"/>
    <w:multiLevelType w:val="singleLevel"/>
    <w:tmpl w:val="04090001"/>
    <w:name w:val="LabStepsTemplate16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1D9D4E80"/>
    <w:multiLevelType w:val="hybridMultilevel"/>
    <w:tmpl w:val="EF1CB7EC"/>
    <w:lvl w:ilvl="0" w:tplc="D194A6F6">
      <w:start w:val="1"/>
      <w:numFmt w:val="decimal"/>
      <w:pStyle w:val="CKNumbering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B50090"/>
    <w:multiLevelType w:val="singleLevel"/>
    <w:tmpl w:val="04090001"/>
    <w:name w:val="LabStepsTemplate11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2430073E"/>
    <w:multiLevelType w:val="singleLevel"/>
    <w:tmpl w:val="04090001"/>
    <w:name w:val="LabStepsTemplate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243C4A3A"/>
    <w:multiLevelType w:val="singleLevel"/>
    <w:tmpl w:val="04090001"/>
    <w:name w:val="LabStepsTemplate9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0" w15:restartNumberingAfterBreak="0">
    <w:nsid w:val="27326600"/>
    <w:multiLevelType w:val="singleLevel"/>
    <w:tmpl w:val="04090001"/>
    <w:name w:val="LabStepsTemplate1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1" w15:restartNumberingAfterBreak="0">
    <w:nsid w:val="29F315AB"/>
    <w:multiLevelType w:val="singleLevel"/>
    <w:tmpl w:val="04090001"/>
    <w:name w:val="LabStepsTemplate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2" w15:restartNumberingAfterBreak="0">
    <w:nsid w:val="2B9D5844"/>
    <w:multiLevelType w:val="singleLevel"/>
    <w:tmpl w:val="04090001"/>
    <w:name w:val="LabStepsTemplate8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3" w15:restartNumberingAfterBreak="0">
    <w:nsid w:val="2E966F10"/>
    <w:multiLevelType w:val="hybridMultilevel"/>
    <w:tmpl w:val="4442FF60"/>
    <w:lvl w:ilvl="0" w:tplc="032E71B4">
      <w:start w:val="1"/>
      <w:numFmt w:val="bullet"/>
      <w:pStyle w:val="ActionSection"/>
      <w:lvlText w:val=""/>
      <w:lvlJc w:val="left"/>
      <w:pPr>
        <w:tabs>
          <w:tab w:val="num" w:pos="360"/>
        </w:tabs>
        <w:ind w:left="360" w:hanging="216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267A8E"/>
    <w:multiLevelType w:val="singleLevel"/>
    <w:tmpl w:val="04090001"/>
    <w:name w:val="LabStepsTemplate7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5" w15:restartNumberingAfterBreak="0">
    <w:nsid w:val="2F9F29BD"/>
    <w:multiLevelType w:val="singleLevel"/>
    <w:tmpl w:val="04090001"/>
    <w:name w:val="LabStepsTemplate1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6" w15:restartNumberingAfterBreak="0">
    <w:nsid w:val="31C05F96"/>
    <w:multiLevelType w:val="singleLevel"/>
    <w:tmpl w:val="04090001"/>
    <w:name w:val="LabStepsTemplate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7" w15:restartNumberingAfterBreak="0">
    <w:nsid w:val="33D06F4C"/>
    <w:multiLevelType w:val="multilevel"/>
    <w:tmpl w:val="A70A9C82"/>
    <w:styleLink w:val="LabStepsTemplate"/>
    <w:lvl w:ilvl="0">
      <w:start w:val="1"/>
      <w:numFmt w:val="none"/>
      <w:lvlText w:val="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35182533"/>
    <w:multiLevelType w:val="hybridMultilevel"/>
    <w:tmpl w:val="C0B0C0CE"/>
    <w:lvl w:ilvl="0" w:tplc="8E6C3A00">
      <w:start w:val="1"/>
      <w:numFmt w:val="bullet"/>
      <w:pStyle w:val="TopicsCoveredItem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7D1513"/>
    <w:multiLevelType w:val="singleLevel"/>
    <w:tmpl w:val="04090001"/>
    <w:name w:val="LabStepsTemplate1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0" w15:restartNumberingAfterBreak="0">
    <w:nsid w:val="3985665B"/>
    <w:multiLevelType w:val="singleLevel"/>
    <w:tmpl w:val="04090001"/>
    <w:name w:val="LabStepsTemplate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1" w15:restartNumberingAfterBreak="0">
    <w:nsid w:val="3C4E3AC5"/>
    <w:multiLevelType w:val="singleLevel"/>
    <w:tmpl w:val="04090001"/>
    <w:name w:val="LabStepsTemplate6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2" w15:restartNumberingAfterBreak="0">
    <w:nsid w:val="3E101FF1"/>
    <w:multiLevelType w:val="singleLevel"/>
    <w:tmpl w:val="04090001"/>
    <w:name w:val="LabStepsTemplate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3" w15:restartNumberingAfterBreak="0">
    <w:nsid w:val="43600E02"/>
    <w:multiLevelType w:val="hybridMultilevel"/>
    <w:tmpl w:val="FCA04AE0"/>
    <w:lvl w:ilvl="0" w:tplc="EA229866">
      <w:start w:val="1"/>
      <w:numFmt w:val="bullet"/>
      <w:pStyle w:val="Procedureheading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4" w15:restartNumberingAfterBreak="0">
    <w:nsid w:val="47636772"/>
    <w:multiLevelType w:val="singleLevel"/>
    <w:tmpl w:val="04090001"/>
    <w:name w:val="LabStepsTemplate1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5" w15:restartNumberingAfterBreak="0">
    <w:nsid w:val="497143A8"/>
    <w:multiLevelType w:val="singleLevel"/>
    <w:tmpl w:val="04090001"/>
    <w:name w:val="LabStepsTemplate15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6" w15:restartNumberingAfterBreak="0">
    <w:nsid w:val="4A0B5E57"/>
    <w:multiLevelType w:val="multilevel"/>
    <w:tmpl w:val="98FEF0AC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7" w15:restartNumberingAfterBreak="0">
    <w:nsid w:val="4F9A1B2C"/>
    <w:multiLevelType w:val="singleLevel"/>
    <w:tmpl w:val="04090001"/>
    <w:name w:val="LabStepsTemplate17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8" w15:restartNumberingAfterBreak="0">
    <w:nsid w:val="50D23FB7"/>
    <w:multiLevelType w:val="singleLevel"/>
    <w:tmpl w:val="04090001"/>
    <w:name w:val="LabStepsTemplate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9" w15:restartNumberingAfterBreak="0">
    <w:nsid w:val="532A2DB1"/>
    <w:multiLevelType w:val="hybridMultilevel"/>
    <w:tmpl w:val="76C4CA30"/>
    <w:lvl w:ilvl="0" w:tplc="8580042E">
      <w:start w:val="1"/>
      <w:numFmt w:val="bullet"/>
      <w:pStyle w:val="LabSetupStep"/>
      <w:lvlText w:val=""/>
      <w:lvlJc w:val="left"/>
      <w:pPr>
        <w:ind w:left="432" w:hanging="360"/>
      </w:pPr>
      <w:rPr>
        <w:rFonts w:ascii="Symbol" w:hAnsi="Symbol" w:hint="default"/>
      </w:rPr>
    </w:lvl>
    <w:lvl w:ilvl="1" w:tplc="91607F12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E42A188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5F00CB0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32A0D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8B220438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968AAA2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2C4347C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C19ABB3E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79C400C"/>
    <w:multiLevelType w:val="singleLevel"/>
    <w:tmpl w:val="04090001"/>
    <w:name w:val="LabStepsTemplate1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1" w15:restartNumberingAfterBreak="0">
    <w:nsid w:val="5AA70BFE"/>
    <w:multiLevelType w:val="singleLevel"/>
    <w:tmpl w:val="04090001"/>
    <w:name w:val="LabStepsTemplate14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2" w15:restartNumberingAfterBreak="0">
    <w:nsid w:val="63C66BDD"/>
    <w:multiLevelType w:val="singleLevel"/>
    <w:tmpl w:val="04090001"/>
    <w:name w:val="LabStepsTemplate1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3" w15:restartNumberingAfterBreak="0">
    <w:nsid w:val="687E6CAA"/>
    <w:multiLevelType w:val="singleLevel"/>
    <w:tmpl w:val="04090001"/>
    <w:name w:val="LabStepsTemplate1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4" w15:restartNumberingAfterBreak="0">
    <w:nsid w:val="6C3C0582"/>
    <w:multiLevelType w:val="singleLevel"/>
    <w:tmpl w:val="04090001"/>
    <w:name w:val="LabStepsTemplate1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5" w15:restartNumberingAfterBreak="0">
    <w:nsid w:val="75B44004"/>
    <w:multiLevelType w:val="multilevel"/>
    <w:tmpl w:val="46708C94"/>
    <w:lvl w:ilvl="0">
      <w:start w:val="1"/>
      <w:numFmt w:val="decimal"/>
      <w:lvlRestart w:val="0"/>
      <w:pStyle w:val="LabStepNumbered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lowerLetter"/>
      <w:pStyle w:val="LabStepNumberedLevel2"/>
      <w:lvlText w:val="%2)"/>
      <w:lvlJc w:val="left"/>
      <w:pPr>
        <w:tabs>
          <w:tab w:val="num" w:pos="720"/>
        </w:tabs>
        <w:ind w:left="720" w:hanging="320"/>
      </w:pPr>
      <w:rPr>
        <w:rFonts w:hint="default"/>
        <w:sz w:val="18"/>
      </w:rPr>
    </w:lvl>
    <w:lvl w:ilvl="2">
      <w:start w:val="1"/>
      <w:numFmt w:val="lowerRoman"/>
      <w:pStyle w:val="LabStepNumberedLevel3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LabStepNumberedLevel4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6" w15:restartNumberingAfterBreak="0">
    <w:nsid w:val="777E61ED"/>
    <w:multiLevelType w:val="singleLevel"/>
    <w:tmpl w:val="04090001"/>
    <w:name w:val="LabStepsTemplate5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7" w15:restartNumberingAfterBreak="0">
    <w:nsid w:val="77A95F77"/>
    <w:multiLevelType w:val="singleLevel"/>
    <w:tmpl w:val="04090001"/>
    <w:name w:val="LabStepsTemplate4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8" w15:restartNumberingAfterBreak="0">
    <w:nsid w:val="77FE12C6"/>
    <w:multiLevelType w:val="singleLevel"/>
    <w:tmpl w:val="04090001"/>
    <w:name w:val="LabStepsTemplate1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9" w15:restartNumberingAfterBreak="0">
    <w:nsid w:val="7C105226"/>
    <w:multiLevelType w:val="singleLevel"/>
    <w:tmpl w:val="04090001"/>
    <w:name w:val="LabStepsTemplate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num w:numId="1">
    <w:abstractNumId w:val="13"/>
  </w:num>
  <w:num w:numId="2">
    <w:abstractNumId w:val="26"/>
  </w:num>
  <w:num w:numId="3">
    <w:abstractNumId w:val="29"/>
  </w:num>
  <w:num w:numId="4">
    <w:abstractNumId w:val="17"/>
  </w:num>
  <w:num w:numId="5">
    <w:abstractNumId w:val="18"/>
  </w:num>
  <w:num w:numId="6">
    <w:abstractNumId w:val="23"/>
  </w:num>
  <w:num w:numId="7">
    <w:abstractNumId w:val="35"/>
  </w:num>
  <w:num w:numId="8">
    <w:abstractNumId w:val="6"/>
    <w:lvlOverride w:ilvl="0">
      <w:startOverride w:val="1"/>
    </w:lvlOverride>
  </w:num>
  <w:num w:numId="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linkStyl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4431"/>
    <w:rsid w:val="00004D5E"/>
    <w:rsid w:val="000071BB"/>
    <w:rsid w:val="0001071F"/>
    <w:rsid w:val="00012383"/>
    <w:rsid w:val="000127E2"/>
    <w:rsid w:val="00012FA2"/>
    <w:rsid w:val="00023505"/>
    <w:rsid w:val="00024F61"/>
    <w:rsid w:val="00026EBD"/>
    <w:rsid w:val="00031EBB"/>
    <w:rsid w:val="00033C7B"/>
    <w:rsid w:val="00034C21"/>
    <w:rsid w:val="000363F7"/>
    <w:rsid w:val="00042E4D"/>
    <w:rsid w:val="00045842"/>
    <w:rsid w:val="00045945"/>
    <w:rsid w:val="0004610C"/>
    <w:rsid w:val="00046935"/>
    <w:rsid w:val="0005266B"/>
    <w:rsid w:val="00054009"/>
    <w:rsid w:val="000548FF"/>
    <w:rsid w:val="00054DF3"/>
    <w:rsid w:val="000554CF"/>
    <w:rsid w:val="00060030"/>
    <w:rsid w:val="000617E1"/>
    <w:rsid w:val="00061EB5"/>
    <w:rsid w:val="000669FF"/>
    <w:rsid w:val="00067420"/>
    <w:rsid w:val="00067C20"/>
    <w:rsid w:val="00072406"/>
    <w:rsid w:val="00075D4E"/>
    <w:rsid w:val="000777A2"/>
    <w:rsid w:val="00084C25"/>
    <w:rsid w:val="000857E9"/>
    <w:rsid w:val="00090F46"/>
    <w:rsid w:val="00092B50"/>
    <w:rsid w:val="00092D8E"/>
    <w:rsid w:val="00095774"/>
    <w:rsid w:val="000962E7"/>
    <w:rsid w:val="000A14CA"/>
    <w:rsid w:val="000B28AF"/>
    <w:rsid w:val="000C0156"/>
    <w:rsid w:val="000C2397"/>
    <w:rsid w:val="000C3850"/>
    <w:rsid w:val="000C3ABE"/>
    <w:rsid w:val="000C7F80"/>
    <w:rsid w:val="000D7C96"/>
    <w:rsid w:val="000E6A18"/>
    <w:rsid w:val="000F18E2"/>
    <w:rsid w:val="000F29D6"/>
    <w:rsid w:val="000F4A34"/>
    <w:rsid w:val="000F578F"/>
    <w:rsid w:val="00103AAE"/>
    <w:rsid w:val="001057C2"/>
    <w:rsid w:val="00106234"/>
    <w:rsid w:val="0010781C"/>
    <w:rsid w:val="00107866"/>
    <w:rsid w:val="00110435"/>
    <w:rsid w:val="001105B7"/>
    <w:rsid w:val="00112856"/>
    <w:rsid w:val="00114352"/>
    <w:rsid w:val="00116815"/>
    <w:rsid w:val="001170EA"/>
    <w:rsid w:val="00125E3E"/>
    <w:rsid w:val="00131FA2"/>
    <w:rsid w:val="001321FE"/>
    <w:rsid w:val="00132F2A"/>
    <w:rsid w:val="00133DF4"/>
    <w:rsid w:val="00134B8A"/>
    <w:rsid w:val="00135C06"/>
    <w:rsid w:val="00135C15"/>
    <w:rsid w:val="00136B0C"/>
    <w:rsid w:val="0013748F"/>
    <w:rsid w:val="0013779A"/>
    <w:rsid w:val="00145170"/>
    <w:rsid w:val="0015183C"/>
    <w:rsid w:val="00154292"/>
    <w:rsid w:val="00155501"/>
    <w:rsid w:val="00156018"/>
    <w:rsid w:val="00166660"/>
    <w:rsid w:val="001757FD"/>
    <w:rsid w:val="00177880"/>
    <w:rsid w:val="00180351"/>
    <w:rsid w:val="00180979"/>
    <w:rsid w:val="00180EDE"/>
    <w:rsid w:val="00181625"/>
    <w:rsid w:val="001869FD"/>
    <w:rsid w:val="00186D19"/>
    <w:rsid w:val="001874CD"/>
    <w:rsid w:val="00187809"/>
    <w:rsid w:val="00191AB5"/>
    <w:rsid w:val="001940C9"/>
    <w:rsid w:val="00194663"/>
    <w:rsid w:val="001A004E"/>
    <w:rsid w:val="001A07AE"/>
    <w:rsid w:val="001A2086"/>
    <w:rsid w:val="001A3D76"/>
    <w:rsid w:val="001A669D"/>
    <w:rsid w:val="001A7D1B"/>
    <w:rsid w:val="001B1613"/>
    <w:rsid w:val="001B2CDB"/>
    <w:rsid w:val="001B4A5E"/>
    <w:rsid w:val="001C0233"/>
    <w:rsid w:val="001C040C"/>
    <w:rsid w:val="001C292C"/>
    <w:rsid w:val="001C2F6C"/>
    <w:rsid w:val="001C3561"/>
    <w:rsid w:val="001C56EE"/>
    <w:rsid w:val="001C66E3"/>
    <w:rsid w:val="001C777F"/>
    <w:rsid w:val="001D2760"/>
    <w:rsid w:val="001E17C8"/>
    <w:rsid w:val="001E22AC"/>
    <w:rsid w:val="001E2AE4"/>
    <w:rsid w:val="001E3210"/>
    <w:rsid w:val="001E46D2"/>
    <w:rsid w:val="001F0932"/>
    <w:rsid w:val="001F134B"/>
    <w:rsid w:val="001F46E0"/>
    <w:rsid w:val="001F57CF"/>
    <w:rsid w:val="002072F2"/>
    <w:rsid w:val="00215AE7"/>
    <w:rsid w:val="002179FD"/>
    <w:rsid w:val="002200AE"/>
    <w:rsid w:val="00223B5C"/>
    <w:rsid w:val="0023169D"/>
    <w:rsid w:val="00233079"/>
    <w:rsid w:val="00234E10"/>
    <w:rsid w:val="0023566E"/>
    <w:rsid w:val="002373DB"/>
    <w:rsid w:val="00241867"/>
    <w:rsid w:val="00242595"/>
    <w:rsid w:val="00244A11"/>
    <w:rsid w:val="00245419"/>
    <w:rsid w:val="00250C04"/>
    <w:rsid w:val="00255C7E"/>
    <w:rsid w:val="00257196"/>
    <w:rsid w:val="00262CC6"/>
    <w:rsid w:val="00264608"/>
    <w:rsid w:val="00266969"/>
    <w:rsid w:val="00272913"/>
    <w:rsid w:val="00274B27"/>
    <w:rsid w:val="00281406"/>
    <w:rsid w:val="00284227"/>
    <w:rsid w:val="00284833"/>
    <w:rsid w:val="00285084"/>
    <w:rsid w:val="00291296"/>
    <w:rsid w:val="002926CB"/>
    <w:rsid w:val="00293D68"/>
    <w:rsid w:val="002A3000"/>
    <w:rsid w:val="002A3258"/>
    <w:rsid w:val="002B0096"/>
    <w:rsid w:val="002B38E0"/>
    <w:rsid w:val="002B69D8"/>
    <w:rsid w:val="002B6A28"/>
    <w:rsid w:val="002B6CF5"/>
    <w:rsid w:val="002C045F"/>
    <w:rsid w:val="002C1AA2"/>
    <w:rsid w:val="002C29E6"/>
    <w:rsid w:val="002C6481"/>
    <w:rsid w:val="002D0086"/>
    <w:rsid w:val="002D3A63"/>
    <w:rsid w:val="002E1D2C"/>
    <w:rsid w:val="002E1D32"/>
    <w:rsid w:val="002E2503"/>
    <w:rsid w:val="002E4299"/>
    <w:rsid w:val="002E77FB"/>
    <w:rsid w:val="002F0BCB"/>
    <w:rsid w:val="002F5169"/>
    <w:rsid w:val="00302452"/>
    <w:rsid w:val="00305662"/>
    <w:rsid w:val="00305C45"/>
    <w:rsid w:val="0030672C"/>
    <w:rsid w:val="00307E96"/>
    <w:rsid w:val="00313023"/>
    <w:rsid w:val="00316DB4"/>
    <w:rsid w:val="00320B47"/>
    <w:rsid w:val="00332188"/>
    <w:rsid w:val="0033225D"/>
    <w:rsid w:val="00335471"/>
    <w:rsid w:val="003419B7"/>
    <w:rsid w:val="00342E8B"/>
    <w:rsid w:val="00344B71"/>
    <w:rsid w:val="00345D04"/>
    <w:rsid w:val="00345D75"/>
    <w:rsid w:val="003460FD"/>
    <w:rsid w:val="00346C97"/>
    <w:rsid w:val="003470CE"/>
    <w:rsid w:val="00352060"/>
    <w:rsid w:val="00352D30"/>
    <w:rsid w:val="00357410"/>
    <w:rsid w:val="003602CE"/>
    <w:rsid w:val="00360CEE"/>
    <w:rsid w:val="003618F0"/>
    <w:rsid w:val="003622C8"/>
    <w:rsid w:val="003634F5"/>
    <w:rsid w:val="00364F73"/>
    <w:rsid w:val="00367E6C"/>
    <w:rsid w:val="003727D9"/>
    <w:rsid w:val="003770A6"/>
    <w:rsid w:val="00381C23"/>
    <w:rsid w:val="0038219D"/>
    <w:rsid w:val="0038220C"/>
    <w:rsid w:val="00387BAE"/>
    <w:rsid w:val="003900AE"/>
    <w:rsid w:val="003911B8"/>
    <w:rsid w:val="00391900"/>
    <w:rsid w:val="0039236A"/>
    <w:rsid w:val="00393265"/>
    <w:rsid w:val="0039399B"/>
    <w:rsid w:val="00396AE4"/>
    <w:rsid w:val="003A0E6B"/>
    <w:rsid w:val="003A214A"/>
    <w:rsid w:val="003A2FEB"/>
    <w:rsid w:val="003A3DAC"/>
    <w:rsid w:val="003B05E5"/>
    <w:rsid w:val="003B10B6"/>
    <w:rsid w:val="003B1E26"/>
    <w:rsid w:val="003B2A66"/>
    <w:rsid w:val="003B399A"/>
    <w:rsid w:val="003B6E77"/>
    <w:rsid w:val="003C3D7C"/>
    <w:rsid w:val="003C6081"/>
    <w:rsid w:val="003C675A"/>
    <w:rsid w:val="003C6DDF"/>
    <w:rsid w:val="003C763B"/>
    <w:rsid w:val="003D263C"/>
    <w:rsid w:val="003D29F1"/>
    <w:rsid w:val="003D2F36"/>
    <w:rsid w:val="003D6ED3"/>
    <w:rsid w:val="003E592A"/>
    <w:rsid w:val="003E721A"/>
    <w:rsid w:val="003E77A9"/>
    <w:rsid w:val="003F39EF"/>
    <w:rsid w:val="003F3C48"/>
    <w:rsid w:val="003F6E15"/>
    <w:rsid w:val="00401B69"/>
    <w:rsid w:val="004028AC"/>
    <w:rsid w:val="004161E9"/>
    <w:rsid w:val="004172CF"/>
    <w:rsid w:val="0042215A"/>
    <w:rsid w:val="0042254E"/>
    <w:rsid w:val="00423CDC"/>
    <w:rsid w:val="00424721"/>
    <w:rsid w:val="0042643C"/>
    <w:rsid w:val="0042714A"/>
    <w:rsid w:val="00427863"/>
    <w:rsid w:val="004279DA"/>
    <w:rsid w:val="00430229"/>
    <w:rsid w:val="00431615"/>
    <w:rsid w:val="004326F5"/>
    <w:rsid w:val="004333F9"/>
    <w:rsid w:val="004346F3"/>
    <w:rsid w:val="004403F7"/>
    <w:rsid w:val="00452607"/>
    <w:rsid w:val="0046085A"/>
    <w:rsid w:val="00470E32"/>
    <w:rsid w:val="00474EC3"/>
    <w:rsid w:val="00476005"/>
    <w:rsid w:val="0048025F"/>
    <w:rsid w:val="00482A9B"/>
    <w:rsid w:val="004855B8"/>
    <w:rsid w:val="00486A2F"/>
    <w:rsid w:val="00487314"/>
    <w:rsid w:val="0048783D"/>
    <w:rsid w:val="0049135E"/>
    <w:rsid w:val="004951A6"/>
    <w:rsid w:val="004965C8"/>
    <w:rsid w:val="004976B0"/>
    <w:rsid w:val="00497798"/>
    <w:rsid w:val="004A06E8"/>
    <w:rsid w:val="004A225A"/>
    <w:rsid w:val="004A226E"/>
    <w:rsid w:val="004A2310"/>
    <w:rsid w:val="004A4DC4"/>
    <w:rsid w:val="004A53A4"/>
    <w:rsid w:val="004A5505"/>
    <w:rsid w:val="004A7251"/>
    <w:rsid w:val="004B0C41"/>
    <w:rsid w:val="004B10B1"/>
    <w:rsid w:val="004B3E8C"/>
    <w:rsid w:val="004B6910"/>
    <w:rsid w:val="004C054C"/>
    <w:rsid w:val="004C058A"/>
    <w:rsid w:val="004C0D88"/>
    <w:rsid w:val="004C602C"/>
    <w:rsid w:val="004C7C0D"/>
    <w:rsid w:val="004D23C6"/>
    <w:rsid w:val="004D3AFB"/>
    <w:rsid w:val="004D42AC"/>
    <w:rsid w:val="004D4396"/>
    <w:rsid w:val="004D4512"/>
    <w:rsid w:val="004D453C"/>
    <w:rsid w:val="004D525D"/>
    <w:rsid w:val="004D5326"/>
    <w:rsid w:val="004D5975"/>
    <w:rsid w:val="004D69BC"/>
    <w:rsid w:val="004D6C5F"/>
    <w:rsid w:val="004E0C21"/>
    <w:rsid w:val="004E6FB0"/>
    <w:rsid w:val="004F0A01"/>
    <w:rsid w:val="004F5318"/>
    <w:rsid w:val="004F5378"/>
    <w:rsid w:val="00504F6D"/>
    <w:rsid w:val="00510744"/>
    <w:rsid w:val="00511CE6"/>
    <w:rsid w:val="00522DCE"/>
    <w:rsid w:val="0053286E"/>
    <w:rsid w:val="00535D59"/>
    <w:rsid w:val="00537FB3"/>
    <w:rsid w:val="00540A07"/>
    <w:rsid w:val="005410FB"/>
    <w:rsid w:val="0054114A"/>
    <w:rsid w:val="00544073"/>
    <w:rsid w:val="00544824"/>
    <w:rsid w:val="00546BCC"/>
    <w:rsid w:val="005474DB"/>
    <w:rsid w:val="0055229A"/>
    <w:rsid w:val="00552965"/>
    <w:rsid w:val="00552E79"/>
    <w:rsid w:val="00554A93"/>
    <w:rsid w:val="00561848"/>
    <w:rsid w:val="00561AA4"/>
    <w:rsid w:val="0056217D"/>
    <w:rsid w:val="00564002"/>
    <w:rsid w:val="0057121D"/>
    <w:rsid w:val="00571F27"/>
    <w:rsid w:val="00572EEC"/>
    <w:rsid w:val="00575E20"/>
    <w:rsid w:val="005767DA"/>
    <w:rsid w:val="00577D03"/>
    <w:rsid w:val="005804DC"/>
    <w:rsid w:val="005806B9"/>
    <w:rsid w:val="0058110E"/>
    <w:rsid w:val="005826EE"/>
    <w:rsid w:val="00582C7B"/>
    <w:rsid w:val="00587247"/>
    <w:rsid w:val="00590090"/>
    <w:rsid w:val="00596425"/>
    <w:rsid w:val="005A1F36"/>
    <w:rsid w:val="005A42FD"/>
    <w:rsid w:val="005B07AE"/>
    <w:rsid w:val="005B372E"/>
    <w:rsid w:val="005B51DA"/>
    <w:rsid w:val="005C074B"/>
    <w:rsid w:val="005C2328"/>
    <w:rsid w:val="005C2C8B"/>
    <w:rsid w:val="005C5B26"/>
    <w:rsid w:val="005D035B"/>
    <w:rsid w:val="005D0755"/>
    <w:rsid w:val="005D0D9F"/>
    <w:rsid w:val="005D46D7"/>
    <w:rsid w:val="005D6F18"/>
    <w:rsid w:val="005D6FC5"/>
    <w:rsid w:val="005D7FE5"/>
    <w:rsid w:val="005E08D4"/>
    <w:rsid w:val="005E0D8C"/>
    <w:rsid w:val="005E5442"/>
    <w:rsid w:val="005E66A7"/>
    <w:rsid w:val="005E7662"/>
    <w:rsid w:val="005F02D5"/>
    <w:rsid w:val="005F53BE"/>
    <w:rsid w:val="005F57B7"/>
    <w:rsid w:val="005F7030"/>
    <w:rsid w:val="00600C91"/>
    <w:rsid w:val="00602D73"/>
    <w:rsid w:val="0060682E"/>
    <w:rsid w:val="0060693D"/>
    <w:rsid w:val="0061366A"/>
    <w:rsid w:val="00614166"/>
    <w:rsid w:val="00615E52"/>
    <w:rsid w:val="0061711A"/>
    <w:rsid w:val="00622734"/>
    <w:rsid w:val="0062297B"/>
    <w:rsid w:val="006251F8"/>
    <w:rsid w:val="00627707"/>
    <w:rsid w:val="006302A1"/>
    <w:rsid w:val="00631D53"/>
    <w:rsid w:val="00652A9F"/>
    <w:rsid w:val="00653EDA"/>
    <w:rsid w:val="006556A5"/>
    <w:rsid w:val="00656106"/>
    <w:rsid w:val="00661895"/>
    <w:rsid w:val="00664283"/>
    <w:rsid w:val="0066434A"/>
    <w:rsid w:val="00670C8B"/>
    <w:rsid w:val="00671F0E"/>
    <w:rsid w:val="00674E89"/>
    <w:rsid w:val="006806DB"/>
    <w:rsid w:val="006848AC"/>
    <w:rsid w:val="00686BCB"/>
    <w:rsid w:val="00686E09"/>
    <w:rsid w:val="00690794"/>
    <w:rsid w:val="00692BE6"/>
    <w:rsid w:val="0069419C"/>
    <w:rsid w:val="00695206"/>
    <w:rsid w:val="00697EBD"/>
    <w:rsid w:val="006A07E2"/>
    <w:rsid w:val="006A2726"/>
    <w:rsid w:val="006A63DD"/>
    <w:rsid w:val="006B1344"/>
    <w:rsid w:val="006B188E"/>
    <w:rsid w:val="006B36C5"/>
    <w:rsid w:val="006B6476"/>
    <w:rsid w:val="006C2A77"/>
    <w:rsid w:val="006C2B7E"/>
    <w:rsid w:val="006C6182"/>
    <w:rsid w:val="006D0366"/>
    <w:rsid w:val="006D394F"/>
    <w:rsid w:val="006D4B63"/>
    <w:rsid w:val="006E0518"/>
    <w:rsid w:val="006E0D86"/>
    <w:rsid w:val="006E113F"/>
    <w:rsid w:val="006E1C69"/>
    <w:rsid w:val="006E2646"/>
    <w:rsid w:val="006E43B7"/>
    <w:rsid w:val="006E49CA"/>
    <w:rsid w:val="006E643C"/>
    <w:rsid w:val="006E786F"/>
    <w:rsid w:val="006E7FA5"/>
    <w:rsid w:val="006F14C1"/>
    <w:rsid w:val="006F495F"/>
    <w:rsid w:val="006F4FD1"/>
    <w:rsid w:val="00700FB8"/>
    <w:rsid w:val="00703148"/>
    <w:rsid w:val="00705D38"/>
    <w:rsid w:val="00706D1A"/>
    <w:rsid w:val="00707322"/>
    <w:rsid w:val="00707872"/>
    <w:rsid w:val="00711976"/>
    <w:rsid w:val="0071280F"/>
    <w:rsid w:val="00717809"/>
    <w:rsid w:val="00717A4B"/>
    <w:rsid w:val="0072029D"/>
    <w:rsid w:val="007217D1"/>
    <w:rsid w:val="00722920"/>
    <w:rsid w:val="00723382"/>
    <w:rsid w:val="007306B4"/>
    <w:rsid w:val="0073333E"/>
    <w:rsid w:val="00734884"/>
    <w:rsid w:val="007419C0"/>
    <w:rsid w:val="007424B9"/>
    <w:rsid w:val="00745BD4"/>
    <w:rsid w:val="0074666B"/>
    <w:rsid w:val="00750661"/>
    <w:rsid w:val="00750CE5"/>
    <w:rsid w:val="0075281F"/>
    <w:rsid w:val="007554B0"/>
    <w:rsid w:val="00756FD0"/>
    <w:rsid w:val="00757E25"/>
    <w:rsid w:val="00760934"/>
    <w:rsid w:val="00771621"/>
    <w:rsid w:val="007728D7"/>
    <w:rsid w:val="007778F1"/>
    <w:rsid w:val="00777B0C"/>
    <w:rsid w:val="00786A72"/>
    <w:rsid w:val="00795368"/>
    <w:rsid w:val="00795BC4"/>
    <w:rsid w:val="00795CF3"/>
    <w:rsid w:val="007A2D54"/>
    <w:rsid w:val="007A6741"/>
    <w:rsid w:val="007A71FC"/>
    <w:rsid w:val="007B25CE"/>
    <w:rsid w:val="007B38E9"/>
    <w:rsid w:val="007B3BE9"/>
    <w:rsid w:val="007B485C"/>
    <w:rsid w:val="007C2F47"/>
    <w:rsid w:val="007C6964"/>
    <w:rsid w:val="007C7BAB"/>
    <w:rsid w:val="007D118A"/>
    <w:rsid w:val="007D2CE8"/>
    <w:rsid w:val="007D4F50"/>
    <w:rsid w:val="007E30BC"/>
    <w:rsid w:val="007E3B2D"/>
    <w:rsid w:val="007E72F5"/>
    <w:rsid w:val="007F1260"/>
    <w:rsid w:val="007F254C"/>
    <w:rsid w:val="007F35F8"/>
    <w:rsid w:val="007F390D"/>
    <w:rsid w:val="007F5597"/>
    <w:rsid w:val="007F6665"/>
    <w:rsid w:val="008018D6"/>
    <w:rsid w:val="008028B6"/>
    <w:rsid w:val="008035AD"/>
    <w:rsid w:val="00807097"/>
    <w:rsid w:val="0080788B"/>
    <w:rsid w:val="00815F54"/>
    <w:rsid w:val="00816034"/>
    <w:rsid w:val="00816252"/>
    <w:rsid w:val="00816328"/>
    <w:rsid w:val="0082030D"/>
    <w:rsid w:val="008210B1"/>
    <w:rsid w:val="008211E3"/>
    <w:rsid w:val="00835BBC"/>
    <w:rsid w:val="0084251F"/>
    <w:rsid w:val="00844D91"/>
    <w:rsid w:val="0085274C"/>
    <w:rsid w:val="008535D6"/>
    <w:rsid w:val="00862D04"/>
    <w:rsid w:val="008676F7"/>
    <w:rsid w:val="008710AD"/>
    <w:rsid w:val="00872180"/>
    <w:rsid w:val="0087384C"/>
    <w:rsid w:val="00873BB2"/>
    <w:rsid w:val="008770D7"/>
    <w:rsid w:val="0088017D"/>
    <w:rsid w:val="00880A5C"/>
    <w:rsid w:val="0088119A"/>
    <w:rsid w:val="008816C7"/>
    <w:rsid w:val="00882D6B"/>
    <w:rsid w:val="0088428D"/>
    <w:rsid w:val="0088585D"/>
    <w:rsid w:val="00893CF9"/>
    <w:rsid w:val="00896A33"/>
    <w:rsid w:val="0089796F"/>
    <w:rsid w:val="008A5115"/>
    <w:rsid w:val="008A5477"/>
    <w:rsid w:val="008B4275"/>
    <w:rsid w:val="008B4A63"/>
    <w:rsid w:val="008C3ADB"/>
    <w:rsid w:val="008C3AFC"/>
    <w:rsid w:val="008C4422"/>
    <w:rsid w:val="008C5BA8"/>
    <w:rsid w:val="008C5C8B"/>
    <w:rsid w:val="008D1233"/>
    <w:rsid w:val="008D3DD1"/>
    <w:rsid w:val="008D4FF2"/>
    <w:rsid w:val="008E5B66"/>
    <w:rsid w:val="008E78DC"/>
    <w:rsid w:val="008F5480"/>
    <w:rsid w:val="008F5BD6"/>
    <w:rsid w:val="008F7F45"/>
    <w:rsid w:val="00900F55"/>
    <w:rsid w:val="00902E46"/>
    <w:rsid w:val="00904027"/>
    <w:rsid w:val="00915752"/>
    <w:rsid w:val="00916320"/>
    <w:rsid w:val="00916EF6"/>
    <w:rsid w:val="00921453"/>
    <w:rsid w:val="00921CE4"/>
    <w:rsid w:val="00923045"/>
    <w:rsid w:val="0092329D"/>
    <w:rsid w:val="00924652"/>
    <w:rsid w:val="00925B9E"/>
    <w:rsid w:val="00932C25"/>
    <w:rsid w:val="0093380E"/>
    <w:rsid w:val="0093401C"/>
    <w:rsid w:val="00934039"/>
    <w:rsid w:val="009354DA"/>
    <w:rsid w:val="00936A8E"/>
    <w:rsid w:val="00941D1D"/>
    <w:rsid w:val="0094230C"/>
    <w:rsid w:val="009440BE"/>
    <w:rsid w:val="009442CC"/>
    <w:rsid w:val="009456D9"/>
    <w:rsid w:val="00947E95"/>
    <w:rsid w:val="0095161D"/>
    <w:rsid w:val="00954BC2"/>
    <w:rsid w:val="00954CD4"/>
    <w:rsid w:val="0096127C"/>
    <w:rsid w:val="00962EC3"/>
    <w:rsid w:val="00963416"/>
    <w:rsid w:val="0096662F"/>
    <w:rsid w:val="00967216"/>
    <w:rsid w:val="009707EA"/>
    <w:rsid w:val="009708AA"/>
    <w:rsid w:val="00971EE9"/>
    <w:rsid w:val="009729FC"/>
    <w:rsid w:val="009735A9"/>
    <w:rsid w:val="009742DC"/>
    <w:rsid w:val="0098141C"/>
    <w:rsid w:val="00981493"/>
    <w:rsid w:val="00982691"/>
    <w:rsid w:val="00984B41"/>
    <w:rsid w:val="00985C7A"/>
    <w:rsid w:val="00986AC4"/>
    <w:rsid w:val="00986D8D"/>
    <w:rsid w:val="00987B54"/>
    <w:rsid w:val="00991007"/>
    <w:rsid w:val="00995967"/>
    <w:rsid w:val="00995F3E"/>
    <w:rsid w:val="00997165"/>
    <w:rsid w:val="009A2F75"/>
    <w:rsid w:val="009B4F28"/>
    <w:rsid w:val="009B731E"/>
    <w:rsid w:val="009C1FB0"/>
    <w:rsid w:val="009C2325"/>
    <w:rsid w:val="009C5153"/>
    <w:rsid w:val="009C5967"/>
    <w:rsid w:val="009C6243"/>
    <w:rsid w:val="009C62E7"/>
    <w:rsid w:val="009D0150"/>
    <w:rsid w:val="009D4017"/>
    <w:rsid w:val="009D63AB"/>
    <w:rsid w:val="009E2751"/>
    <w:rsid w:val="009E569E"/>
    <w:rsid w:val="009E6002"/>
    <w:rsid w:val="009E65AB"/>
    <w:rsid w:val="009F1965"/>
    <w:rsid w:val="009F1EF0"/>
    <w:rsid w:val="009F3DD2"/>
    <w:rsid w:val="009F40E8"/>
    <w:rsid w:val="009F4D25"/>
    <w:rsid w:val="009F6B9E"/>
    <w:rsid w:val="009F6C15"/>
    <w:rsid w:val="00A01BC1"/>
    <w:rsid w:val="00A0240F"/>
    <w:rsid w:val="00A0272E"/>
    <w:rsid w:val="00A07A11"/>
    <w:rsid w:val="00A11E74"/>
    <w:rsid w:val="00A16BB6"/>
    <w:rsid w:val="00A16D54"/>
    <w:rsid w:val="00A16DB0"/>
    <w:rsid w:val="00A1700E"/>
    <w:rsid w:val="00A259A6"/>
    <w:rsid w:val="00A32200"/>
    <w:rsid w:val="00A3679A"/>
    <w:rsid w:val="00A40D5E"/>
    <w:rsid w:val="00A417FF"/>
    <w:rsid w:val="00A435CE"/>
    <w:rsid w:val="00A44841"/>
    <w:rsid w:val="00A44D5B"/>
    <w:rsid w:val="00A45974"/>
    <w:rsid w:val="00A52083"/>
    <w:rsid w:val="00A52343"/>
    <w:rsid w:val="00A52EFE"/>
    <w:rsid w:val="00A534E5"/>
    <w:rsid w:val="00A5449F"/>
    <w:rsid w:val="00A54CBA"/>
    <w:rsid w:val="00A61CE2"/>
    <w:rsid w:val="00A628DB"/>
    <w:rsid w:val="00A63341"/>
    <w:rsid w:val="00A6375A"/>
    <w:rsid w:val="00A63C3C"/>
    <w:rsid w:val="00A65494"/>
    <w:rsid w:val="00A67650"/>
    <w:rsid w:val="00A75558"/>
    <w:rsid w:val="00A7593D"/>
    <w:rsid w:val="00A7726D"/>
    <w:rsid w:val="00A811EF"/>
    <w:rsid w:val="00A838BA"/>
    <w:rsid w:val="00A84CC4"/>
    <w:rsid w:val="00A86A3B"/>
    <w:rsid w:val="00A90B42"/>
    <w:rsid w:val="00A95A0F"/>
    <w:rsid w:val="00AA239B"/>
    <w:rsid w:val="00AA2DBB"/>
    <w:rsid w:val="00AA37DB"/>
    <w:rsid w:val="00AA3A76"/>
    <w:rsid w:val="00AA5535"/>
    <w:rsid w:val="00AA5D4C"/>
    <w:rsid w:val="00AA6C5E"/>
    <w:rsid w:val="00AB47B5"/>
    <w:rsid w:val="00AB490C"/>
    <w:rsid w:val="00AC0C28"/>
    <w:rsid w:val="00AC1B5A"/>
    <w:rsid w:val="00AC54E7"/>
    <w:rsid w:val="00AC6D99"/>
    <w:rsid w:val="00AC6DBD"/>
    <w:rsid w:val="00AD0875"/>
    <w:rsid w:val="00AD4706"/>
    <w:rsid w:val="00AD51D1"/>
    <w:rsid w:val="00AE07AC"/>
    <w:rsid w:val="00AE10EF"/>
    <w:rsid w:val="00AE3450"/>
    <w:rsid w:val="00AE4712"/>
    <w:rsid w:val="00AE4F3E"/>
    <w:rsid w:val="00AE666A"/>
    <w:rsid w:val="00AF05F5"/>
    <w:rsid w:val="00AF1269"/>
    <w:rsid w:val="00AF25B3"/>
    <w:rsid w:val="00AF39D9"/>
    <w:rsid w:val="00AF4BD6"/>
    <w:rsid w:val="00AF759B"/>
    <w:rsid w:val="00AF7EA3"/>
    <w:rsid w:val="00B00A48"/>
    <w:rsid w:val="00B01999"/>
    <w:rsid w:val="00B01A84"/>
    <w:rsid w:val="00B02D63"/>
    <w:rsid w:val="00B052CD"/>
    <w:rsid w:val="00B05CFA"/>
    <w:rsid w:val="00B05F0D"/>
    <w:rsid w:val="00B062D6"/>
    <w:rsid w:val="00B11712"/>
    <w:rsid w:val="00B20021"/>
    <w:rsid w:val="00B226F9"/>
    <w:rsid w:val="00B231D0"/>
    <w:rsid w:val="00B2635D"/>
    <w:rsid w:val="00B27149"/>
    <w:rsid w:val="00B32B66"/>
    <w:rsid w:val="00B362F3"/>
    <w:rsid w:val="00B453B9"/>
    <w:rsid w:val="00B500BA"/>
    <w:rsid w:val="00B542EE"/>
    <w:rsid w:val="00B61B3D"/>
    <w:rsid w:val="00B7272F"/>
    <w:rsid w:val="00B754CF"/>
    <w:rsid w:val="00B76D2D"/>
    <w:rsid w:val="00B76F13"/>
    <w:rsid w:val="00B83776"/>
    <w:rsid w:val="00B83ABA"/>
    <w:rsid w:val="00B83FCF"/>
    <w:rsid w:val="00B86613"/>
    <w:rsid w:val="00B86978"/>
    <w:rsid w:val="00B86997"/>
    <w:rsid w:val="00B90DC4"/>
    <w:rsid w:val="00B93964"/>
    <w:rsid w:val="00B963E6"/>
    <w:rsid w:val="00BA0B0D"/>
    <w:rsid w:val="00BA0F9A"/>
    <w:rsid w:val="00BA1BDA"/>
    <w:rsid w:val="00BA2D68"/>
    <w:rsid w:val="00BB1243"/>
    <w:rsid w:val="00BB34B5"/>
    <w:rsid w:val="00BB38ED"/>
    <w:rsid w:val="00BB4431"/>
    <w:rsid w:val="00BB719D"/>
    <w:rsid w:val="00BB7551"/>
    <w:rsid w:val="00BC0417"/>
    <w:rsid w:val="00BC537F"/>
    <w:rsid w:val="00BC5EFB"/>
    <w:rsid w:val="00BC6F8D"/>
    <w:rsid w:val="00BD0842"/>
    <w:rsid w:val="00BD20D7"/>
    <w:rsid w:val="00BD3C58"/>
    <w:rsid w:val="00BD4D8B"/>
    <w:rsid w:val="00BD7ABB"/>
    <w:rsid w:val="00BE0090"/>
    <w:rsid w:val="00BE367F"/>
    <w:rsid w:val="00BE3A16"/>
    <w:rsid w:val="00BE48C8"/>
    <w:rsid w:val="00BE4E45"/>
    <w:rsid w:val="00BF081B"/>
    <w:rsid w:val="00BF239F"/>
    <w:rsid w:val="00BF29B1"/>
    <w:rsid w:val="00BF2B79"/>
    <w:rsid w:val="00BF41C7"/>
    <w:rsid w:val="00BF47A5"/>
    <w:rsid w:val="00BF6846"/>
    <w:rsid w:val="00C00CE5"/>
    <w:rsid w:val="00C01E1E"/>
    <w:rsid w:val="00C046BC"/>
    <w:rsid w:val="00C075F9"/>
    <w:rsid w:val="00C11F15"/>
    <w:rsid w:val="00C12693"/>
    <w:rsid w:val="00C13A17"/>
    <w:rsid w:val="00C1644B"/>
    <w:rsid w:val="00C2078D"/>
    <w:rsid w:val="00C26E77"/>
    <w:rsid w:val="00C27EAF"/>
    <w:rsid w:val="00C31C5E"/>
    <w:rsid w:val="00C320AB"/>
    <w:rsid w:val="00C33F87"/>
    <w:rsid w:val="00C348B6"/>
    <w:rsid w:val="00C3499A"/>
    <w:rsid w:val="00C42F93"/>
    <w:rsid w:val="00C43024"/>
    <w:rsid w:val="00C43F70"/>
    <w:rsid w:val="00C4606E"/>
    <w:rsid w:val="00C47A4F"/>
    <w:rsid w:val="00C507D9"/>
    <w:rsid w:val="00C508C3"/>
    <w:rsid w:val="00C51BC8"/>
    <w:rsid w:val="00C535BF"/>
    <w:rsid w:val="00C55D98"/>
    <w:rsid w:val="00C62875"/>
    <w:rsid w:val="00C62F04"/>
    <w:rsid w:val="00C64AF4"/>
    <w:rsid w:val="00C64CE6"/>
    <w:rsid w:val="00C675F2"/>
    <w:rsid w:val="00C72D83"/>
    <w:rsid w:val="00C73B63"/>
    <w:rsid w:val="00C77AA3"/>
    <w:rsid w:val="00C8167D"/>
    <w:rsid w:val="00C81B0A"/>
    <w:rsid w:val="00C86A0B"/>
    <w:rsid w:val="00C90D96"/>
    <w:rsid w:val="00C9192A"/>
    <w:rsid w:val="00C939F8"/>
    <w:rsid w:val="00C9792D"/>
    <w:rsid w:val="00CA03C2"/>
    <w:rsid w:val="00CA3EAA"/>
    <w:rsid w:val="00CA4FD3"/>
    <w:rsid w:val="00CA5C95"/>
    <w:rsid w:val="00CA7353"/>
    <w:rsid w:val="00CB0AD9"/>
    <w:rsid w:val="00CB4743"/>
    <w:rsid w:val="00CC0AB1"/>
    <w:rsid w:val="00CC11E1"/>
    <w:rsid w:val="00CC1574"/>
    <w:rsid w:val="00CC16C7"/>
    <w:rsid w:val="00CC1FF8"/>
    <w:rsid w:val="00CC30B3"/>
    <w:rsid w:val="00CC3B91"/>
    <w:rsid w:val="00CC501D"/>
    <w:rsid w:val="00CC5B87"/>
    <w:rsid w:val="00CE0B62"/>
    <w:rsid w:val="00CE1286"/>
    <w:rsid w:val="00CE28B8"/>
    <w:rsid w:val="00CF1E9F"/>
    <w:rsid w:val="00CF2607"/>
    <w:rsid w:val="00CF2CF7"/>
    <w:rsid w:val="00CF3D1A"/>
    <w:rsid w:val="00CF60CB"/>
    <w:rsid w:val="00CF6EB4"/>
    <w:rsid w:val="00CF786E"/>
    <w:rsid w:val="00D049BB"/>
    <w:rsid w:val="00D0590E"/>
    <w:rsid w:val="00D0678E"/>
    <w:rsid w:val="00D07FA1"/>
    <w:rsid w:val="00D13F3B"/>
    <w:rsid w:val="00D16E42"/>
    <w:rsid w:val="00D1731C"/>
    <w:rsid w:val="00D209AD"/>
    <w:rsid w:val="00D23A4F"/>
    <w:rsid w:val="00D23DDC"/>
    <w:rsid w:val="00D27B49"/>
    <w:rsid w:val="00D32E4A"/>
    <w:rsid w:val="00D33D19"/>
    <w:rsid w:val="00D342C0"/>
    <w:rsid w:val="00D367E1"/>
    <w:rsid w:val="00D3795C"/>
    <w:rsid w:val="00D41CC7"/>
    <w:rsid w:val="00D421DB"/>
    <w:rsid w:val="00D43642"/>
    <w:rsid w:val="00D44DCC"/>
    <w:rsid w:val="00D459B5"/>
    <w:rsid w:val="00D46C36"/>
    <w:rsid w:val="00D5207B"/>
    <w:rsid w:val="00D62CEA"/>
    <w:rsid w:val="00D63A09"/>
    <w:rsid w:val="00D64C42"/>
    <w:rsid w:val="00D7199D"/>
    <w:rsid w:val="00D73447"/>
    <w:rsid w:val="00D7353A"/>
    <w:rsid w:val="00D8154B"/>
    <w:rsid w:val="00D8278D"/>
    <w:rsid w:val="00D83015"/>
    <w:rsid w:val="00D8651B"/>
    <w:rsid w:val="00D90A57"/>
    <w:rsid w:val="00D969F0"/>
    <w:rsid w:val="00D971EC"/>
    <w:rsid w:val="00D979E7"/>
    <w:rsid w:val="00D97AA9"/>
    <w:rsid w:val="00DA2E4F"/>
    <w:rsid w:val="00DA38D4"/>
    <w:rsid w:val="00DA472F"/>
    <w:rsid w:val="00DB204D"/>
    <w:rsid w:val="00DB3B13"/>
    <w:rsid w:val="00DB57D7"/>
    <w:rsid w:val="00DB5BD2"/>
    <w:rsid w:val="00DB5EFF"/>
    <w:rsid w:val="00DC4DB6"/>
    <w:rsid w:val="00DC5AB5"/>
    <w:rsid w:val="00DC645C"/>
    <w:rsid w:val="00DD1E4D"/>
    <w:rsid w:val="00DD268A"/>
    <w:rsid w:val="00DD472B"/>
    <w:rsid w:val="00DD52AA"/>
    <w:rsid w:val="00DD79F6"/>
    <w:rsid w:val="00DE082D"/>
    <w:rsid w:val="00DE1D03"/>
    <w:rsid w:val="00DE3D9E"/>
    <w:rsid w:val="00DE4707"/>
    <w:rsid w:val="00DE4A99"/>
    <w:rsid w:val="00DE4AF1"/>
    <w:rsid w:val="00DF027E"/>
    <w:rsid w:val="00E00875"/>
    <w:rsid w:val="00E04F9D"/>
    <w:rsid w:val="00E07604"/>
    <w:rsid w:val="00E10299"/>
    <w:rsid w:val="00E14300"/>
    <w:rsid w:val="00E176BE"/>
    <w:rsid w:val="00E20A4B"/>
    <w:rsid w:val="00E23870"/>
    <w:rsid w:val="00E23E94"/>
    <w:rsid w:val="00E243D4"/>
    <w:rsid w:val="00E315B5"/>
    <w:rsid w:val="00E32FAB"/>
    <w:rsid w:val="00E36AB0"/>
    <w:rsid w:val="00E43F8B"/>
    <w:rsid w:val="00E44A9A"/>
    <w:rsid w:val="00E4606F"/>
    <w:rsid w:val="00E46F12"/>
    <w:rsid w:val="00E569D2"/>
    <w:rsid w:val="00E63E30"/>
    <w:rsid w:val="00E66AD7"/>
    <w:rsid w:val="00E66D0E"/>
    <w:rsid w:val="00E70172"/>
    <w:rsid w:val="00E72FAD"/>
    <w:rsid w:val="00E74191"/>
    <w:rsid w:val="00E807BF"/>
    <w:rsid w:val="00E81BDA"/>
    <w:rsid w:val="00E83114"/>
    <w:rsid w:val="00E834BD"/>
    <w:rsid w:val="00E84255"/>
    <w:rsid w:val="00E84777"/>
    <w:rsid w:val="00E91320"/>
    <w:rsid w:val="00E92846"/>
    <w:rsid w:val="00E935FD"/>
    <w:rsid w:val="00E97AD7"/>
    <w:rsid w:val="00EA2EFF"/>
    <w:rsid w:val="00EA737C"/>
    <w:rsid w:val="00EA77D4"/>
    <w:rsid w:val="00EA7F11"/>
    <w:rsid w:val="00EB1ADF"/>
    <w:rsid w:val="00EB2310"/>
    <w:rsid w:val="00EB5790"/>
    <w:rsid w:val="00EC0A91"/>
    <w:rsid w:val="00EC1276"/>
    <w:rsid w:val="00ED09FB"/>
    <w:rsid w:val="00ED1ECC"/>
    <w:rsid w:val="00ED43E0"/>
    <w:rsid w:val="00ED4E5D"/>
    <w:rsid w:val="00ED6D8B"/>
    <w:rsid w:val="00ED7F3E"/>
    <w:rsid w:val="00EE0086"/>
    <w:rsid w:val="00EE0123"/>
    <w:rsid w:val="00EE11D5"/>
    <w:rsid w:val="00EE1FCC"/>
    <w:rsid w:val="00EE5356"/>
    <w:rsid w:val="00EE6F2C"/>
    <w:rsid w:val="00EE7112"/>
    <w:rsid w:val="00EE7D78"/>
    <w:rsid w:val="00EF0008"/>
    <w:rsid w:val="00EF1356"/>
    <w:rsid w:val="00EF4EED"/>
    <w:rsid w:val="00EF4F85"/>
    <w:rsid w:val="00F01AE5"/>
    <w:rsid w:val="00F03333"/>
    <w:rsid w:val="00F03EAE"/>
    <w:rsid w:val="00F043F4"/>
    <w:rsid w:val="00F10111"/>
    <w:rsid w:val="00F14A4D"/>
    <w:rsid w:val="00F1624E"/>
    <w:rsid w:val="00F167A6"/>
    <w:rsid w:val="00F1739B"/>
    <w:rsid w:val="00F178AB"/>
    <w:rsid w:val="00F17A8C"/>
    <w:rsid w:val="00F22893"/>
    <w:rsid w:val="00F257EC"/>
    <w:rsid w:val="00F276E0"/>
    <w:rsid w:val="00F3438F"/>
    <w:rsid w:val="00F44874"/>
    <w:rsid w:val="00F46C5D"/>
    <w:rsid w:val="00F50BC5"/>
    <w:rsid w:val="00F55488"/>
    <w:rsid w:val="00F641E7"/>
    <w:rsid w:val="00F66E3A"/>
    <w:rsid w:val="00F66EDC"/>
    <w:rsid w:val="00F673D2"/>
    <w:rsid w:val="00F7195E"/>
    <w:rsid w:val="00F77042"/>
    <w:rsid w:val="00F778A9"/>
    <w:rsid w:val="00F81080"/>
    <w:rsid w:val="00F82289"/>
    <w:rsid w:val="00F8270A"/>
    <w:rsid w:val="00F83A6D"/>
    <w:rsid w:val="00F85D6A"/>
    <w:rsid w:val="00F910FD"/>
    <w:rsid w:val="00F92217"/>
    <w:rsid w:val="00FA27DF"/>
    <w:rsid w:val="00FA7997"/>
    <w:rsid w:val="00FB0A7E"/>
    <w:rsid w:val="00FB0D31"/>
    <w:rsid w:val="00FB2C8A"/>
    <w:rsid w:val="00FC3A5D"/>
    <w:rsid w:val="00FC5497"/>
    <w:rsid w:val="00FD4EBC"/>
    <w:rsid w:val="00FD659C"/>
    <w:rsid w:val="00FE1443"/>
    <w:rsid w:val="00FE2D37"/>
    <w:rsid w:val="00FE62B1"/>
    <w:rsid w:val="00FE6DBD"/>
    <w:rsid w:val="00FF11B8"/>
    <w:rsid w:val="00FF3864"/>
    <w:rsid w:val="00FF3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660846"/>
  <w15:docId w15:val="{CE18CA5B-B00D-458B-A7B3-C45B97F9A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4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717A4B"/>
    <w:pPr>
      <w:spacing w:before="120" w:after="120" w:line="240" w:lineRule="auto"/>
    </w:pPr>
    <w:rPr>
      <w:rFonts w:ascii="Arial" w:hAnsi="Arial"/>
      <w:color w:val="262626" w:themeColor="text1" w:themeTint="D9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717A4B"/>
    <w:pPr>
      <w:pBdr>
        <w:bottom w:val="single" w:sz="18" w:space="1" w:color="000000" w:themeColor="text1"/>
      </w:pBdr>
      <w:shd w:val="clear" w:color="F2F2F2" w:themeColor="background1" w:themeShade="F2" w:fill="auto"/>
      <w:spacing w:before="0" w:after="240"/>
      <w:outlineLvl w:val="0"/>
    </w:pPr>
    <w:rPr>
      <w:rFonts w:ascii="Arial Black" w:hAnsi="Arial Black"/>
      <w:color w:val="auto"/>
      <w:sz w:val="28"/>
      <w14:textOutline w14:w="12700" w14:cap="rnd" w14:cmpd="sng" w14:algn="ctr">
        <w14:noFill/>
        <w14:prstDash w14:val="solid"/>
        <w14:bevel/>
      </w14:textOutline>
      <w14:props3d w14:extrusionH="57150" w14:contourW="0" w14:prstMaterial="warmMatte">
        <w14:bevelT w14:w="69850" w14:h="38100" w14:prst="cross"/>
      </w14:props3d>
    </w:rPr>
  </w:style>
  <w:style w:type="paragraph" w:styleId="Heading2">
    <w:name w:val="heading 2"/>
    <w:basedOn w:val="Normal"/>
    <w:next w:val="Normal"/>
    <w:link w:val="Heading2Char"/>
    <w:uiPriority w:val="9"/>
    <w:qFormat/>
    <w:rsid w:val="00717A4B"/>
    <w:pPr>
      <w:keepNext/>
      <w:pBdr>
        <w:bottom w:val="single" w:sz="2" w:space="1" w:color="969696"/>
      </w:pBdr>
      <w:spacing w:before="240"/>
      <w:outlineLvl w:val="1"/>
    </w:pPr>
    <w:rPr>
      <w:rFonts w:ascii="Arial Black" w:hAnsi="Arial Black"/>
      <w:color w:val="auto"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717A4B"/>
    <w:pPr>
      <w:keepNext/>
      <w:keepLines/>
      <w:pBdr>
        <w:bottom w:val="single" w:sz="4" w:space="1" w:color="auto"/>
      </w:pBdr>
      <w:spacing w:before="200" w:after="0"/>
      <w:outlineLvl w:val="2"/>
    </w:pPr>
    <w:rPr>
      <w:rFonts w:ascii="Arial Black" w:eastAsiaTheme="majorEastAsia" w:hAnsi="Arial Black" w:cstheme="majorBidi"/>
      <w:b/>
      <w:bCs/>
      <w:color w:val="404040" w:themeColor="text1" w:themeTint="BF"/>
      <w:sz w:val="22"/>
    </w:rPr>
  </w:style>
  <w:style w:type="paragraph" w:styleId="Heading4">
    <w:name w:val="heading 4"/>
    <w:basedOn w:val="Normal"/>
    <w:next w:val="Normal"/>
    <w:link w:val="Heading4Char"/>
    <w:uiPriority w:val="9"/>
    <w:qFormat/>
    <w:rsid w:val="00717A4B"/>
    <w:pPr>
      <w:keepNext/>
      <w:keepLines/>
      <w:pBdr>
        <w:bottom w:val="single" w:sz="4" w:space="1" w:color="auto"/>
      </w:pBdr>
      <w:spacing w:before="200" w:after="0"/>
      <w:outlineLvl w:val="3"/>
    </w:pPr>
    <w:rPr>
      <w:rFonts w:ascii="Arial Black" w:eastAsiaTheme="majorEastAsia" w:hAnsi="Arial Black" w:cstheme="majorBidi"/>
      <w:b/>
      <w:bCs/>
      <w:iCs/>
      <w:color w:val="auto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717A4B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717A4B"/>
    <w:rPr>
      <w:rFonts w:ascii="Arial Black" w:hAnsi="Arial Black"/>
      <w:sz w:val="28"/>
      <w:shd w:val="clear" w:color="F2F2F2" w:themeColor="background1" w:themeShade="F2" w:fill="auto"/>
      <w14:textOutline w14:w="12700" w14:cap="rnd" w14:cmpd="sng" w14:algn="ctr">
        <w14:noFill/>
        <w14:prstDash w14:val="solid"/>
        <w14:bevel/>
      </w14:textOutline>
      <w14:props3d w14:extrusionH="57150" w14:contourW="0" w14:prstMaterial="warmMatte">
        <w14:bevelT w14:w="69850" w14:h="38100" w14:prst="cross"/>
      </w14:props3d>
    </w:rPr>
  </w:style>
  <w:style w:type="character" w:customStyle="1" w:styleId="Heading2Char">
    <w:name w:val="Heading 2 Char"/>
    <w:basedOn w:val="DefaultParagraphFont"/>
    <w:link w:val="Heading2"/>
    <w:rsid w:val="00717A4B"/>
    <w:rPr>
      <w:rFonts w:ascii="Arial Black" w:hAnsi="Arial Black"/>
      <w:sz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17A4B"/>
    <w:rPr>
      <w:rFonts w:ascii="Arial Black" w:eastAsiaTheme="majorEastAsia" w:hAnsi="Arial Black" w:cstheme="majorBidi"/>
      <w:b/>
      <w:bCs/>
      <w:color w:val="404040" w:themeColor="text1" w:themeTint="BF"/>
    </w:rPr>
  </w:style>
  <w:style w:type="character" w:customStyle="1" w:styleId="Heading4Char">
    <w:name w:val="Heading 4 Char"/>
    <w:basedOn w:val="DefaultParagraphFont"/>
    <w:link w:val="Heading4"/>
    <w:uiPriority w:val="9"/>
    <w:rsid w:val="00717A4B"/>
    <w:rPr>
      <w:rFonts w:ascii="Arial Black" w:eastAsiaTheme="majorEastAsia" w:hAnsi="Arial Black" w:cstheme="majorBidi"/>
      <w:b/>
      <w:bCs/>
      <w:iCs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717A4B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7A4B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7A4B"/>
    <w:rPr>
      <w:rFonts w:ascii="Tahoma" w:hAnsi="Tahoma" w:cs="Tahoma"/>
      <w:color w:val="262626" w:themeColor="text1" w:themeTint="D9"/>
      <w:sz w:val="16"/>
      <w:szCs w:val="16"/>
    </w:rPr>
  </w:style>
  <w:style w:type="paragraph" w:styleId="TOC1">
    <w:name w:val="toc 1"/>
    <w:basedOn w:val="Normal"/>
    <w:next w:val="Normal"/>
    <w:autoRedefine/>
    <w:unhideWhenUsed/>
    <w:rsid w:val="00717A4B"/>
    <w:pPr>
      <w:tabs>
        <w:tab w:val="right" w:leader="dot" w:pos="10786"/>
      </w:tabs>
      <w:spacing w:before="80" w:after="0"/>
      <w:ind w:left="144"/>
    </w:pPr>
    <w:rPr>
      <w:b/>
    </w:rPr>
  </w:style>
  <w:style w:type="paragraph" w:styleId="TOC2">
    <w:name w:val="toc 2"/>
    <w:basedOn w:val="Normal"/>
    <w:next w:val="Normal"/>
    <w:autoRedefine/>
    <w:unhideWhenUsed/>
    <w:rsid w:val="00717A4B"/>
    <w:pPr>
      <w:tabs>
        <w:tab w:val="right" w:leader="dot" w:pos="10790"/>
      </w:tabs>
      <w:spacing w:before="40" w:after="40"/>
      <w:ind w:left="288"/>
    </w:pPr>
    <w:rPr>
      <w:sz w:val="18"/>
    </w:rPr>
  </w:style>
  <w:style w:type="character" w:styleId="Hyperlink">
    <w:name w:val="Hyperlink"/>
    <w:basedOn w:val="DefaultParagraphFont"/>
    <w:uiPriority w:val="99"/>
    <w:unhideWhenUsed/>
    <w:rsid w:val="00717A4B"/>
    <w:rPr>
      <w:color w:val="0000FF" w:themeColor="hyperlink"/>
      <w:u w:val="single"/>
    </w:rPr>
  </w:style>
  <w:style w:type="character" w:styleId="BookTitle">
    <w:name w:val="Book Title"/>
    <w:basedOn w:val="DefaultParagraphFont"/>
    <w:uiPriority w:val="33"/>
    <w:rsid w:val="00717A4B"/>
    <w:rPr>
      <w:b/>
      <w:bCs/>
      <w:smallCaps/>
      <w:spacing w:val="5"/>
      <w:sz w:val="48"/>
    </w:rPr>
  </w:style>
  <w:style w:type="paragraph" w:styleId="Title">
    <w:name w:val="Title"/>
    <w:basedOn w:val="Normal"/>
    <w:next w:val="Normal"/>
    <w:link w:val="TitleChar"/>
    <w:uiPriority w:val="10"/>
    <w:unhideWhenUsed/>
    <w:rsid w:val="00717A4B"/>
    <w:pPr>
      <w:shd w:val="clear" w:color="auto" w:fill="FFFFFF" w:themeFill="background1"/>
      <w:spacing w:before="240" w:after="240" w:line="288" w:lineRule="auto"/>
      <w:ind w:left="288" w:right="288"/>
      <w:contextualSpacing/>
      <w:jc w:val="center"/>
    </w:pPr>
    <w:rPr>
      <w:rFonts w:eastAsiaTheme="majorEastAsia" w:cstheme="majorBidi"/>
      <w:b/>
      <w:color w:val="auto"/>
      <w:spacing w:val="5"/>
      <w:sz w:val="80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17A4B"/>
    <w:rPr>
      <w:rFonts w:ascii="Arial" w:eastAsiaTheme="majorEastAsia" w:hAnsi="Arial" w:cstheme="majorBidi"/>
      <w:b/>
      <w:spacing w:val="5"/>
      <w:sz w:val="80"/>
      <w:szCs w:val="52"/>
      <w:shd w:val="clear" w:color="auto" w:fill="FFFFFF" w:themeFill="background1"/>
    </w:rPr>
  </w:style>
  <w:style w:type="paragraph" w:styleId="NoSpacing">
    <w:name w:val="No Spacing"/>
    <w:link w:val="NoSpacingChar"/>
    <w:uiPriority w:val="4"/>
    <w:rsid w:val="00717A4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4"/>
    <w:rsid w:val="00717A4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717A4B"/>
    <w:pPr>
      <w:tabs>
        <w:tab w:val="right" w:pos="6480"/>
        <w:tab w:val="right" w:pos="10800"/>
      </w:tabs>
      <w:spacing w:before="0" w:after="240" w:line="200" w:lineRule="exact"/>
      <w:contextualSpacing/>
    </w:pPr>
    <w:rPr>
      <w:color w:val="292929"/>
      <w:sz w:val="16"/>
    </w:rPr>
  </w:style>
  <w:style w:type="character" w:customStyle="1" w:styleId="HeaderChar">
    <w:name w:val="Header Char"/>
    <w:basedOn w:val="DefaultParagraphFont"/>
    <w:link w:val="Header"/>
    <w:uiPriority w:val="99"/>
    <w:rsid w:val="00717A4B"/>
    <w:rPr>
      <w:rFonts w:ascii="Arial" w:hAnsi="Arial"/>
      <w:color w:val="292929"/>
      <w:sz w:val="16"/>
    </w:rPr>
  </w:style>
  <w:style w:type="paragraph" w:styleId="Footer">
    <w:name w:val="footer"/>
    <w:basedOn w:val="Normal"/>
    <w:link w:val="FooterChar"/>
    <w:uiPriority w:val="99"/>
    <w:unhideWhenUsed/>
    <w:rsid w:val="00717A4B"/>
    <w:pPr>
      <w:tabs>
        <w:tab w:val="center" w:pos="5400"/>
        <w:tab w:val="right" w:pos="10800"/>
      </w:tabs>
      <w:spacing w:before="240" w:after="0" w:line="200" w:lineRule="exact"/>
      <w:contextualSpacing/>
    </w:pPr>
    <w:rPr>
      <w:color w:val="292929"/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717A4B"/>
    <w:rPr>
      <w:rFonts w:ascii="Arial" w:hAnsi="Arial"/>
      <w:color w:val="292929"/>
      <w:sz w:val="16"/>
    </w:rPr>
  </w:style>
  <w:style w:type="paragraph" w:customStyle="1" w:styleId="LabExercise">
    <w:name w:val="Lab Exercise"/>
    <w:basedOn w:val="Normal"/>
    <w:next w:val="Normal"/>
    <w:qFormat/>
    <w:rsid w:val="009E65AB"/>
    <w:pPr>
      <w:spacing w:before="0" w:after="200" w:line="276" w:lineRule="auto"/>
    </w:pPr>
    <w:rPr>
      <w:b/>
    </w:rPr>
  </w:style>
  <w:style w:type="paragraph" w:styleId="ListParagraph">
    <w:name w:val="List Paragraph"/>
    <w:basedOn w:val="Normal"/>
    <w:next w:val="Normal"/>
    <w:uiPriority w:val="34"/>
    <w:rsid w:val="00717A4B"/>
    <w:pPr>
      <w:tabs>
        <w:tab w:val="left" w:pos="5040"/>
      </w:tabs>
      <w:spacing w:line="276" w:lineRule="auto"/>
      <w:ind w:left="288"/>
      <w:contextualSpacing/>
    </w:pPr>
    <w:rPr>
      <w:sz w:val="18"/>
    </w:rPr>
  </w:style>
  <w:style w:type="table" w:customStyle="1" w:styleId="LabExerciseStepTable">
    <w:name w:val="Lab Exercise Step Table"/>
    <w:basedOn w:val="TableNormal"/>
    <w:uiPriority w:val="99"/>
    <w:rsid w:val="00717A4B"/>
    <w:pPr>
      <w:spacing w:after="0" w:line="240" w:lineRule="auto"/>
    </w:pPr>
    <w:rPr>
      <w:rFonts w:ascii="Arial" w:hAnsi="Arial"/>
      <w:sz w:val="18"/>
    </w:rPr>
    <w:tblPr/>
  </w:style>
  <w:style w:type="character" w:customStyle="1" w:styleId="CodeInline">
    <w:name w:val="Code Inline"/>
    <w:basedOn w:val="DefaultParagraphFont"/>
    <w:uiPriority w:val="1"/>
    <w:semiHidden/>
    <w:unhideWhenUsed/>
    <w:qFormat/>
    <w:rsid w:val="00717A4B"/>
    <w:rPr>
      <w:rFonts w:ascii="Lucida Console" w:hAnsi="Lucida Console" w:cs="Courier New"/>
      <w:b/>
      <w:spacing w:val="-6"/>
      <w:sz w:val="18"/>
    </w:rPr>
  </w:style>
  <w:style w:type="paragraph" w:customStyle="1" w:styleId="NumberedBullet">
    <w:name w:val="Numbered Bullet"/>
    <w:basedOn w:val="ListParagraph"/>
    <w:uiPriority w:val="5"/>
    <w:unhideWhenUsed/>
    <w:rsid w:val="00717A4B"/>
    <w:pPr>
      <w:tabs>
        <w:tab w:val="left" w:pos="144"/>
      </w:tabs>
      <w:spacing w:before="80" w:after="40" w:line="240" w:lineRule="auto"/>
      <w:ind w:hanging="360"/>
      <w:contextualSpacing w:val="0"/>
    </w:pPr>
  </w:style>
  <w:style w:type="paragraph" w:customStyle="1" w:styleId="LabStepScreenshot">
    <w:name w:val="Lab Step Screenshot"/>
    <w:basedOn w:val="Normal"/>
    <w:uiPriority w:val="2"/>
    <w:qFormat/>
    <w:rsid w:val="00717A4B"/>
    <w:pPr>
      <w:pBdr>
        <w:top w:val="single" w:sz="4" w:space="4" w:color="FFFFFF" w:themeColor="background1"/>
        <w:left w:val="single" w:sz="4" w:space="4" w:color="FFFFFF" w:themeColor="background1"/>
        <w:bottom w:val="single" w:sz="4" w:space="4" w:color="FFFFFF" w:themeColor="background1"/>
        <w:right w:val="single" w:sz="4" w:space="4" w:color="FFFFFF" w:themeColor="background1"/>
      </w:pBdr>
      <w:ind w:left="403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717A4B"/>
    <w:pPr>
      <w:spacing w:before="0" w:after="0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17A4B"/>
    <w:rPr>
      <w:rFonts w:ascii="Arial" w:hAnsi="Arial"/>
      <w:color w:val="262626" w:themeColor="text1" w:themeTint="D9"/>
      <w:sz w:val="20"/>
      <w:szCs w:val="20"/>
    </w:rPr>
  </w:style>
  <w:style w:type="table" w:styleId="LightShading-Accent4">
    <w:name w:val="Light Shading Accent 4"/>
    <w:basedOn w:val="TableNormal"/>
    <w:uiPriority w:val="60"/>
    <w:rsid w:val="00717A4B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paragraph" w:customStyle="1" w:styleId="Figure">
    <w:name w:val="Figure"/>
    <w:basedOn w:val="Normal"/>
    <w:next w:val="Normal"/>
    <w:uiPriority w:val="5"/>
    <w:unhideWhenUsed/>
    <w:rsid w:val="00717A4B"/>
    <w:pPr>
      <w:spacing w:before="0" w:after="200" w:line="276" w:lineRule="auto"/>
      <w:ind w:left="720"/>
    </w:pPr>
    <w:rPr>
      <w:rFonts w:ascii="Tahoma" w:hAnsi="Tahoma" w:cs="Tahoma"/>
      <w:noProof/>
      <w:color w:val="4D4D4D"/>
      <w:sz w:val="22"/>
    </w:rPr>
  </w:style>
  <w:style w:type="table" w:customStyle="1" w:styleId="LightShading-Accent11">
    <w:name w:val="Light Shading - Accent 11"/>
    <w:basedOn w:val="TableNormal"/>
    <w:uiPriority w:val="60"/>
    <w:rsid w:val="00717A4B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uiPriority w:val="60"/>
    <w:rsid w:val="00717A4B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TableGrid">
    <w:name w:val="Table Grid"/>
    <w:basedOn w:val="TableNormal"/>
    <w:uiPriority w:val="59"/>
    <w:rsid w:val="00717A4B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MediumShading1-Accent11">
    <w:name w:val="Medium Shading 1 - Accent 11"/>
    <w:basedOn w:val="TableNormal"/>
    <w:uiPriority w:val="63"/>
    <w:rsid w:val="00717A4B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Bullet">
    <w:name w:val="Bullet"/>
    <w:basedOn w:val="NumberedBullet"/>
    <w:uiPriority w:val="4"/>
    <w:unhideWhenUsed/>
    <w:rsid w:val="00717A4B"/>
    <w:pPr>
      <w:tabs>
        <w:tab w:val="clear" w:pos="144"/>
      </w:tabs>
      <w:spacing w:before="0" w:after="100" w:line="276" w:lineRule="auto"/>
      <w:ind w:left="1440"/>
    </w:pPr>
    <w:rPr>
      <w:rFonts w:asciiTheme="minorHAnsi" w:hAnsiTheme="minorHAnsi"/>
      <w:sz w:val="22"/>
    </w:rPr>
  </w:style>
  <w:style w:type="paragraph" w:styleId="ListBullet">
    <w:name w:val="List Bullet"/>
    <w:basedOn w:val="Normal"/>
    <w:uiPriority w:val="99"/>
    <w:unhideWhenUsed/>
    <w:rsid w:val="00717A4B"/>
    <w:pPr>
      <w:tabs>
        <w:tab w:val="num" w:pos="360"/>
      </w:tabs>
      <w:ind w:left="360" w:hanging="360"/>
      <w:contextualSpacing/>
    </w:pPr>
  </w:style>
  <w:style w:type="character" w:customStyle="1" w:styleId="InLineUrl">
    <w:name w:val="InLineUrl"/>
    <w:basedOn w:val="DefaultParagraphFont"/>
    <w:qFormat/>
    <w:rsid w:val="00717A4B"/>
    <w:rPr>
      <w:rFonts w:ascii="Arial" w:hAnsi="Arial"/>
      <w:b/>
      <w:sz w:val="18"/>
    </w:rPr>
  </w:style>
  <w:style w:type="paragraph" w:customStyle="1" w:styleId="LabStepNumbered">
    <w:name w:val="Lab Step Numbered"/>
    <w:link w:val="LabStepNumberedChar"/>
    <w:qFormat/>
    <w:rsid w:val="00717A4B"/>
    <w:pPr>
      <w:numPr>
        <w:numId w:val="7"/>
      </w:numPr>
      <w:spacing w:before="80" w:after="40" w:line="240" w:lineRule="auto"/>
    </w:pPr>
    <w:rPr>
      <w:rFonts w:ascii="Arial" w:hAnsi="Arial"/>
      <w:color w:val="262626" w:themeColor="text1" w:themeTint="D9"/>
      <w:sz w:val="18"/>
    </w:rPr>
  </w:style>
  <w:style w:type="paragraph" w:customStyle="1" w:styleId="LabStepCodeBlock">
    <w:name w:val="Lab Step Code Block"/>
    <w:basedOn w:val="Normal"/>
    <w:uiPriority w:val="1"/>
    <w:qFormat/>
    <w:rsid w:val="00717A4B"/>
    <w:pPr>
      <w:pBdr>
        <w:top w:val="single" w:sz="2" w:space="3" w:color="C0C0C0"/>
        <w:left w:val="single" w:sz="2" w:space="2" w:color="C0C0C0"/>
        <w:bottom w:val="single" w:sz="2" w:space="3" w:color="C0C0C0"/>
        <w:right w:val="single" w:sz="2" w:space="2" w:color="C0C0C0"/>
      </w:pBdr>
      <w:shd w:val="solid" w:color="EAEAEA" w:fill="EAEAEA"/>
      <w:tabs>
        <w:tab w:val="left" w:pos="288"/>
        <w:tab w:val="left" w:pos="576"/>
        <w:tab w:val="left" w:pos="864"/>
        <w:tab w:val="left" w:pos="1152"/>
        <w:tab w:val="left" w:pos="1440"/>
      </w:tabs>
      <w:spacing w:line="180" w:lineRule="exact"/>
      <w:ind w:left="576"/>
      <w:contextualSpacing/>
    </w:pPr>
    <w:rPr>
      <w:rFonts w:ascii="Lucida Console" w:hAnsi="Lucida Console"/>
      <w:b/>
      <w:noProof/>
      <w:color w:val="000000" w:themeColor="text1"/>
      <w:sz w:val="16"/>
    </w:rPr>
  </w:style>
  <w:style w:type="paragraph" w:customStyle="1" w:styleId="LabStepLevel2Numbered">
    <w:name w:val="Lab Step Level 2 Numbered"/>
    <w:basedOn w:val="LabStepNumbered"/>
    <w:qFormat/>
    <w:rsid w:val="009E65AB"/>
    <w:pPr>
      <w:numPr>
        <w:numId w:val="0"/>
      </w:numPr>
      <w:tabs>
        <w:tab w:val="num" w:pos="1440"/>
      </w:tabs>
      <w:ind w:left="1440" w:hanging="320"/>
    </w:pPr>
    <w:rPr>
      <w:sz w:val="16"/>
    </w:rPr>
  </w:style>
  <w:style w:type="paragraph" w:customStyle="1" w:styleId="LabStepLevel2NoBullet">
    <w:name w:val="Lab Step Level 2 No Bullet"/>
    <w:basedOn w:val="LabStepNumberedLevel2"/>
    <w:uiPriority w:val="3"/>
    <w:qFormat/>
    <w:rsid w:val="00717A4B"/>
    <w:pPr>
      <w:numPr>
        <w:numId w:val="0"/>
      </w:numPr>
      <w:spacing w:before="40"/>
      <w:ind w:left="720"/>
    </w:pPr>
  </w:style>
  <w:style w:type="character" w:customStyle="1" w:styleId="LabStepScreenshotFrame">
    <w:name w:val="Lab Step Screenshot Frame"/>
    <w:basedOn w:val="DefaultParagraphFont"/>
    <w:uiPriority w:val="1"/>
    <w:qFormat/>
    <w:rsid w:val="00717A4B"/>
    <w:rPr>
      <w:noProof/>
      <w:bdr w:val="single" w:sz="2" w:space="0" w:color="DDDDDD"/>
    </w:rPr>
  </w:style>
  <w:style w:type="paragraph" w:customStyle="1" w:styleId="LabExerciseCallout">
    <w:name w:val="Lab Exercise Callout"/>
    <w:basedOn w:val="LabExerciseLeadIn"/>
    <w:qFormat/>
    <w:rsid w:val="00717A4B"/>
    <w:pPr>
      <w:pBdr>
        <w:top w:val="dotted" w:sz="4" w:space="3" w:color="404040" w:themeColor="text1" w:themeTint="BF"/>
        <w:left w:val="dotted" w:sz="4" w:space="3" w:color="404040" w:themeColor="text1" w:themeTint="BF"/>
        <w:bottom w:val="dotted" w:sz="4" w:space="3" w:color="404040" w:themeColor="text1" w:themeTint="BF"/>
        <w:right w:val="dotted" w:sz="4" w:space="3" w:color="404040" w:themeColor="text1" w:themeTint="BF"/>
      </w:pBdr>
      <w:shd w:val="pct35" w:color="EAEAEA" w:fill="auto"/>
      <w:spacing w:before="120"/>
    </w:pPr>
    <w:rPr>
      <w:color w:val="333333"/>
    </w:rPr>
  </w:style>
  <w:style w:type="paragraph" w:customStyle="1" w:styleId="LabExerciseText">
    <w:name w:val="Lab Exercise Text"/>
    <w:basedOn w:val="Normal"/>
    <w:qFormat/>
    <w:rsid w:val="009E65AB"/>
    <w:pPr>
      <w:pBdr>
        <w:top w:val="single" w:sz="2" w:space="4" w:color="808080"/>
        <w:left w:val="single" w:sz="2" w:space="3" w:color="808080"/>
        <w:bottom w:val="single" w:sz="2" w:space="4" w:color="808080"/>
        <w:right w:val="single" w:sz="2" w:space="3" w:color="808080"/>
      </w:pBdr>
      <w:shd w:val="pct65" w:color="EAEAEA" w:fill="auto"/>
      <w:spacing w:before="0"/>
      <w:ind w:left="72"/>
    </w:pPr>
    <w:rPr>
      <w:sz w:val="16"/>
    </w:rPr>
  </w:style>
  <w:style w:type="paragraph" w:customStyle="1" w:styleId="LabSetup">
    <w:name w:val="Lab Setup"/>
    <w:basedOn w:val="Normal"/>
    <w:next w:val="Normal"/>
    <w:rsid w:val="00717A4B"/>
    <w:pPr>
      <w:pBdr>
        <w:top w:val="single" w:sz="4" w:space="2" w:color="auto"/>
        <w:left w:val="single" w:sz="4" w:space="2" w:color="auto"/>
        <w:bottom w:val="single" w:sz="4" w:space="2" w:color="auto"/>
        <w:right w:val="single" w:sz="4" w:space="2" w:color="auto"/>
      </w:pBdr>
      <w:shd w:val="clear" w:color="auto" w:fill="000000" w:themeFill="text1"/>
      <w:spacing w:before="40" w:after="40"/>
      <w:ind w:left="72"/>
    </w:pPr>
    <w:rPr>
      <w:rFonts w:ascii="Arial Black" w:hAnsi="Arial Black"/>
      <w:color w:val="FFFFFF" w:themeColor="background1"/>
      <w:sz w:val="16"/>
    </w:rPr>
  </w:style>
  <w:style w:type="paragraph" w:customStyle="1" w:styleId="LabSetupStep">
    <w:name w:val="Lab Setup Step"/>
    <w:basedOn w:val="LabSetup"/>
    <w:qFormat/>
    <w:rsid w:val="00717A4B"/>
    <w:pPr>
      <w:numPr>
        <w:numId w:val="3"/>
      </w:numPr>
      <w:shd w:val="clear" w:color="auto" w:fill="FFFFFF" w:themeFill="background1"/>
      <w:tabs>
        <w:tab w:val="left" w:pos="216"/>
      </w:tabs>
      <w:spacing w:before="60" w:after="120" w:line="240" w:lineRule="exact"/>
      <w:contextualSpacing/>
    </w:pPr>
    <w:rPr>
      <w:rFonts w:ascii="Arial" w:hAnsi="Arial"/>
      <w:color w:val="auto"/>
    </w:rPr>
  </w:style>
  <w:style w:type="table" w:customStyle="1" w:styleId="LabExerciseTable">
    <w:name w:val="Lab Exercise Table"/>
    <w:basedOn w:val="TableGrid1"/>
    <w:uiPriority w:val="99"/>
    <w:rsid w:val="00717A4B"/>
    <w:pPr>
      <w:spacing w:after="0"/>
    </w:pPr>
    <w:rPr>
      <w:rFonts w:ascii="Arial" w:hAnsi="Arial"/>
      <w:sz w:val="18"/>
      <w:szCs w:val="20"/>
    </w:rPr>
    <w:tblPr/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717A4B"/>
    <w:pPr>
      <w:spacing w:before="120" w:after="120" w:line="24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Emphasis">
    <w:name w:val="Emphasis"/>
    <w:basedOn w:val="DefaultParagraphFont"/>
    <w:uiPriority w:val="20"/>
    <w:rsid w:val="00717A4B"/>
    <w:rPr>
      <w:rFonts w:ascii="Arial" w:hAnsi="Arial"/>
      <w:b/>
      <w:iCs/>
      <w:sz w:val="16"/>
    </w:rPr>
  </w:style>
  <w:style w:type="character" w:customStyle="1" w:styleId="InlindeCode">
    <w:name w:val="InlindeCode"/>
    <w:basedOn w:val="DefaultParagraphFont"/>
    <w:qFormat/>
    <w:rsid w:val="00717A4B"/>
    <w:rPr>
      <w:rFonts w:ascii="Lucida Console" w:hAnsi="Lucida Console"/>
      <w:b/>
      <w:sz w:val="16"/>
    </w:rPr>
  </w:style>
  <w:style w:type="table" w:customStyle="1" w:styleId="LabStepTable">
    <w:name w:val="Lab Step Table"/>
    <w:basedOn w:val="TableGrid"/>
    <w:uiPriority w:val="99"/>
    <w:rsid w:val="00717A4B"/>
    <w:rPr>
      <w:rFonts w:ascii="Arial" w:hAnsi="Arial"/>
      <w:sz w:val="14"/>
    </w:rPr>
    <w:tblPr>
      <w:tblCellMar>
        <w:left w:w="0" w:type="dxa"/>
        <w:right w:w="0" w:type="dxa"/>
      </w:tblCellMar>
    </w:tblPr>
    <w:tcPr>
      <w:tcMar>
        <w:top w:w="72" w:type="dxa"/>
        <w:left w:w="72" w:type="dxa"/>
        <w:bottom w:w="72" w:type="dxa"/>
        <w:right w:w="72" w:type="dxa"/>
      </w:tcMar>
    </w:tcPr>
    <w:tblStylePr w:type="firstRow">
      <w:rPr>
        <w:color w:val="FFFFFF" w:themeColor="background1"/>
      </w:rPr>
      <w:tblPr/>
      <w:tcPr>
        <w:shd w:val="clear" w:color="auto" w:fill="000000" w:themeFill="text1"/>
      </w:tcPr>
    </w:tblStylePr>
  </w:style>
  <w:style w:type="paragraph" w:customStyle="1" w:styleId="LabStepTableText">
    <w:name w:val="Lab Step Table Text"/>
    <w:basedOn w:val="Normal"/>
    <w:qFormat/>
    <w:rsid w:val="009E65AB"/>
    <w:pPr>
      <w:tabs>
        <w:tab w:val="left" w:pos="288"/>
        <w:tab w:val="left" w:pos="576"/>
      </w:tabs>
      <w:spacing w:before="0" w:after="0"/>
    </w:pPr>
    <w:rPr>
      <w:sz w:val="14"/>
    </w:rPr>
  </w:style>
  <w:style w:type="paragraph" w:customStyle="1" w:styleId="LabStepCodeBlockLevel2">
    <w:name w:val="Lab Step Code Block Level 2"/>
    <w:basedOn w:val="LabStepCodeBlock"/>
    <w:uiPriority w:val="1"/>
    <w:qFormat/>
    <w:rsid w:val="00717A4B"/>
    <w:pPr>
      <w:ind w:left="792"/>
    </w:pPr>
  </w:style>
  <w:style w:type="paragraph" w:customStyle="1" w:styleId="LabStepScreenshotLevel2">
    <w:name w:val="Lab Step Screenshot Level 2"/>
    <w:basedOn w:val="LabStepScreenshot"/>
    <w:uiPriority w:val="2"/>
    <w:qFormat/>
    <w:rsid w:val="00717A4B"/>
    <w:pPr>
      <w:ind w:left="720"/>
    </w:pPr>
    <w:rPr>
      <w:noProof/>
    </w:rPr>
  </w:style>
  <w:style w:type="paragraph" w:customStyle="1" w:styleId="LabStepTableTextHeader">
    <w:name w:val="Lab Step Table Text Header"/>
    <w:basedOn w:val="LabStepTableText"/>
    <w:next w:val="LabStepTableText"/>
    <w:qFormat/>
    <w:rsid w:val="009E65AB"/>
    <w:rPr>
      <w:b/>
    </w:rPr>
  </w:style>
  <w:style w:type="paragraph" w:customStyle="1" w:styleId="LabStepTableParagraph">
    <w:name w:val="Lab Step Table Paragraph"/>
    <w:basedOn w:val="LabStepNumbered"/>
    <w:qFormat/>
    <w:rsid w:val="009E65AB"/>
    <w:pPr>
      <w:numPr>
        <w:numId w:val="0"/>
      </w:numPr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17A4B"/>
    <w:pPr>
      <w:keepNext/>
      <w:keepLines/>
      <w:pBdr>
        <w:bottom w:val="none" w:sz="0" w:space="0" w:color="auto"/>
      </w:pBdr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customStyle="1" w:styleId="ActionSection">
    <w:name w:val="&lt;&gt;ActionSection"/>
    <w:basedOn w:val="Normal"/>
    <w:uiPriority w:val="4"/>
    <w:rsid w:val="00717A4B"/>
    <w:pPr>
      <w:numPr>
        <w:numId w:val="1"/>
      </w:numPr>
      <w:spacing w:before="0" w:after="0" w:line="240" w:lineRule="exact"/>
    </w:pPr>
    <w:rPr>
      <w:rFonts w:eastAsia="Times New Roman" w:cs="Arial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717A4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17A4B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17A4B"/>
    <w:rPr>
      <w:rFonts w:ascii="Arial" w:hAnsi="Arial"/>
      <w:color w:val="262626" w:themeColor="text1" w:themeTint="D9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17A4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17A4B"/>
    <w:rPr>
      <w:rFonts w:ascii="Arial" w:hAnsi="Arial"/>
      <w:b/>
      <w:bCs/>
      <w:color w:val="262626" w:themeColor="text1" w:themeTint="D9"/>
      <w:sz w:val="20"/>
      <w:szCs w:val="20"/>
    </w:rPr>
  </w:style>
  <w:style w:type="character" w:styleId="Strong">
    <w:name w:val="Strong"/>
    <w:basedOn w:val="DefaultParagraphFont"/>
    <w:uiPriority w:val="22"/>
    <w:qFormat/>
    <w:rsid w:val="00717A4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17A4B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paragraph" w:customStyle="1" w:styleId="TOCHeader">
    <w:name w:val="TOC Header"/>
    <w:basedOn w:val="Normal"/>
    <w:uiPriority w:val="4"/>
    <w:rsid w:val="00717A4B"/>
    <w:pPr>
      <w:pBdr>
        <w:bottom w:val="single" w:sz="8" w:space="2" w:color="000000" w:themeColor="text1"/>
      </w:pBdr>
      <w:spacing w:before="480"/>
    </w:pPr>
    <w:rPr>
      <w:rFonts w:ascii="Arial Black" w:hAnsi="Arial Black"/>
      <w:b/>
      <w:color w:val="000000" w:themeColor="text1"/>
      <w:sz w:val="28"/>
    </w:rPr>
  </w:style>
  <w:style w:type="paragraph" w:styleId="Subtitle">
    <w:name w:val="Subtitle"/>
    <w:basedOn w:val="Title"/>
    <w:next w:val="Normal"/>
    <w:link w:val="SubtitleChar"/>
    <w:uiPriority w:val="11"/>
    <w:rsid w:val="00717A4B"/>
    <w:pPr>
      <w:numPr>
        <w:ilvl w:val="1"/>
      </w:numPr>
      <w:shd w:val="clear" w:color="000000" w:themeColor="text1" w:fill="auto"/>
      <w:ind w:left="288"/>
    </w:pPr>
    <w:rPr>
      <w:i/>
      <w:iCs/>
      <w:spacing w:val="0"/>
      <w:position w:val="22"/>
      <w:sz w:val="40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717A4B"/>
    <w:rPr>
      <w:rFonts w:ascii="Arial" w:eastAsiaTheme="majorEastAsia" w:hAnsi="Arial" w:cstheme="majorBidi"/>
      <w:b/>
      <w:i/>
      <w:iCs/>
      <w:position w:val="22"/>
      <w:sz w:val="40"/>
      <w:szCs w:val="24"/>
      <w:shd w:val="clear" w:color="000000" w:themeColor="text1" w:fill="auto"/>
    </w:rPr>
  </w:style>
  <w:style w:type="paragraph" w:customStyle="1" w:styleId="Slide">
    <w:name w:val="Slide"/>
    <w:basedOn w:val="Normal"/>
    <w:uiPriority w:val="4"/>
    <w:rsid w:val="00717A4B"/>
    <w:pPr>
      <w:pBdr>
        <w:bottom w:val="single" w:sz="8" w:space="12" w:color="D9D9D9" w:themeColor="background1" w:themeShade="D9"/>
      </w:pBdr>
      <w:spacing w:after="240"/>
      <w:jc w:val="center"/>
    </w:pPr>
    <w:rPr>
      <w:rFonts w:ascii="Verdana" w:hAnsi="Verdana"/>
      <w:sz w:val="18"/>
    </w:rPr>
  </w:style>
  <w:style w:type="paragraph" w:customStyle="1" w:styleId="SlideNotes">
    <w:name w:val="Slide Notes"/>
    <w:basedOn w:val="Normal"/>
    <w:uiPriority w:val="4"/>
    <w:rsid w:val="00717A4B"/>
    <w:pPr>
      <w:spacing w:before="240"/>
      <w:ind w:left="720" w:right="720"/>
    </w:pPr>
    <w:rPr>
      <w:color w:val="1C1C1C"/>
    </w:rPr>
  </w:style>
  <w:style w:type="paragraph" w:customStyle="1" w:styleId="SlidesNotes">
    <w:name w:val="Slides Notes"/>
    <w:basedOn w:val="Normal"/>
    <w:uiPriority w:val="4"/>
    <w:rsid w:val="00717A4B"/>
    <w:pPr>
      <w:spacing w:before="240"/>
    </w:pPr>
  </w:style>
  <w:style w:type="paragraph" w:customStyle="1" w:styleId="LegalHeader">
    <w:name w:val="Legal Header"/>
    <w:basedOn w:val="Normal"/>
    <w:uiPriority w:val="3"/>
    <w:rsid w:val="00717A4B"/>
    <w:pPr>
      <w:spacing w:before="600"/>
    </w:pPr>
    <w:rPr>
      <w:b/>
      <w:color w:val="auto"/>
      <w:u w:val="single"/>
    </w:rPr>
  </w:style>
  <w:style w:type="paragraph" w:customStyle="1" w:styleId="LegalBody">
    <w:name w:val="Legal Body"/>
    <w:basedOn w:val="Normal"/>
    <w:uiPriority w:val="3"/>
    <w:rsid w:val="00717A4B"/>
    <w:rPr>
      <w:sz w:val="18"/>
    </w:rPr>
  </w:style>
  <w:style w:type="paragraph" w:customStyle="1" w:styleId="CourseInfo">
    <w:name w:val="Course Info"/>
    <w:basedOn w:val="Normal"/>
    <w:uiPriority w:val="4"/>
    <w:rsid w:val="00717A4B"/>
    <w:pPr>
      <w:pBdr>
        <w:top w:val="single" w:sz="12" w:space="6" w:color="auto"/>
        <w:left w:val="single" w:sz="18" w:space="4" w:color="BFBFBF" w:themeColor="background1" w:themeShade="BF"/>
        <w:bottom w:val="single" w:sz="18" w:space="4" w:color="BFBFBF" w:themeColor="background1" w:themeShade="BF"/>
        <w:right w:val="single" w:sz="18" w:space="4" w:color="BFBFBF" w:themeColor="background1" w:themeShade="BF"/>
      </w:pBdr>
      <w:shd w:val="clear" w:color="auto" w:fill="F2F2F2" w:themeFill="background1" w:themeFillShade="F2"/>
      <w:tabs>
        <w:tab w:val="left" w:pos="1728"/>
      </w:tabs>
      <w:spacing w:before="0"/>
      <w:ind w:left="108" w:right="108"/>
    </w:pPr>
    <w:rPr>
      <w:color w:val="595959" w:themeColor="text1" w:themeTint="A6"/>
    </w:rPr>
  </w:style>
  <w:style w:type="character" w:customStyle="1" w:styleId="LabStepNumberedChar">
    <w:name w:val="Lab Step Numbered Char"/>
    <w:basedOn w:val="DefaultParagraphFont"/>
    <w:link w:val="LabStepNumbered"/>
    <w:rsid w:val="00717A4B"/>
    <w:rPr>
      <w:rFonts w:ascii="Arial" w:hAnsi="Arial"/>
      <w:color w:val="262626" w:themeColor="text1" w:themeTint="D9"/>
      <w:sz w:val="18"/>
    </w:rPr>
  </w:style>
  <w:style w:type="paragraph" w:customStyle="1" w:styleId="Strong1">
    <w:name w:val="Strong1"/>
    <w:basedOn w:val="LabStepNumbered"/>
    <w:link w:val="strongChar"/>
    <w:uiPriority w:val="5"/>
    <w:rsid w:val="00717A4B"/>
    <w:pPr>
      <w:numPr>
        <w:numId w:val="0"/>
      </w:numPr>
      <w:ind w:left="757" w:hanging="360"/>
    </w:pPr>
    <w:rPr>
      <w:b/>
    </w:rPr>
  </w:style>
  <w:style w:type="character" w:customStyle="1" w:styleId="strongChar">
    <w:name w:val="strong Char"/>
    <w:basedOn w:val="LabStepNumberedChar"/>
    <w:link w:val="Strong1"/>
    <w:uiPriority w:val="5"/>
    <w:rsid w:val="00717A4B"/>
    <w:rPr>
      <w:rFonts w:ascii="Arial" w:hAnsi="Arial"/>
      <w:b/>
      <w:color w:val="262626" w:themeColor="text1" w:themeTint="D9"/>
      <w:sz w:val="18"/>
    </w:rPr>
  </w:style>
  <w:style w:type="paragraph" w:customStyle="1" w:styleId="CourseCode">
    <w:name w:val="Course Code"/>
    <w:basedOn w:val="Normal"/>
    <w:uiPriority w:val="4"/>
    <w:rsid w:val="00717A4B"/>
    <w:pPr>
      <w:spacing w:before="720"/>
      <w:jc w:val="center"/>
    </w:pPr>
    <w:rPr>
      <w:rFonts w:ascii="Arial Black" w:hAnsi="Arial Black"/>
      <w:color w:val="auto"/>
      <w:sz w:val="72"/>
    </w:rPr>
  </w:style>
  <w:style w:type="paragraph" w:styleId="TOC3">
    <w:name w:val="toc 3"/>
    <w:basedOn w:val="Normal"/>
    <w:next w:val="Normal"/>
    <w:autoRedefine/>
    <w:uiPriority w:val="39"/>
    <w:unhideWhenUsed/>
    <w:rsid w:val="00717A4B"/>
    <w:pPr>
      <w:tabs>
        <w:tab w:val="right" w:leader="dot" w:pos="10790"/>
      </w:tabs>
      <w:spacing w:before="40" w:after="0"/>
      <w:ind w:left="432"/>
    </w:pPr>
    <w:rPr>
      <w:sz w:val="16"/>
    </w:rPr>
  </w:style>
  <w:style w:type="numbering" w:customStyle="1" w:styleId="LabStepsTemplate">
    <w:name w:val="LabStepsTemplate"/>
    <w:uiPriority w:val="99"/>
    <w:rsid w:val="00717A4B"/>
    <w:pPr>
      <w:numPr>
        <w:numId w:val="4"/>
      </w:numPr>
    </w:pPr>
  </w:style>
  <w:style w:type="paragraph" w:customStyle="1" w:styleId="ModuleDescription">
    <w:name w:val="Module Description"/>
    <w:basedOn w:val="Normal"/>
    <w:uiPriority w:val="4"/>
    <w:rsid w:val="00717A4B"/>
    <w:pPr>
      <w:pBdr>
        <w:top w:val="single" w:sz="8" w:space="8" w:color="auto" w:shadow="1"/>
        <w:left w:val="single" w:sz="8" w:space="8" w:color="auto" w:shadow="1"/>
        <w:bottom w:val="single" w:sz="8" w:space="8" w:color="auto" w:shadow="1"/>
        <w:right w:val="single" w:sz="8" w:space="8" w:color="auto" w:shadow="1"/>
      </w:pBdr>
      <w:shd w:val="clear" w:color="auto" w:fill="EAEAEA"/>
      <w:spacing w:before="240" w:after="240"/>
      <w:ind w:left="720" w:right="720"/>
      <w:jc w:val="both"/>
    </w:pPr>
    <w:rPr>
      <w:sz w:val="24"/>
    </w:rPr>
  </w:style>
  <w:style w:type="paragraph" w:customStyle="1" w:styleId="AgendaSlide">
    <w:name w:val="Agenda Slide"/>
    <w:basedOn w:val="Normal"/>
    <w:uiPriority w:val="4"/>
    <w:rsid w:val="00717A4B"/>
    <w:pPr>
      <w:jc w:val="center"/>
    </w:pPr>
  </w:style>
  <w:style w:type="paragraph" w:customStyle="1" w:styleId="TopicsCoveredItem">
    <w:name w:val="Topics Covered Item"/>
    <w:basedOn w:val="Normal"/>
    <w:uiPriority w:val="4"/>
    <w:rsid w:val="00717A4B"/>
    <w:pPr>
      <w:numPr>
        <w:numId w:val="5"/>
      </w:numPr>
      <w:spacing w:before="0" w:after="0"/>
      <w:contextualSpacing/>
    </w:pPr>
  </w:style>
  <w:style w:type="paragraph" w:customStyle="1" w:styleId="ModuleIntroHeader">
    <w:name w:val="Module Intro Header"/>
    <w:basedOn w:val="Normal"/>
    <w:uiPriority w:val="4"/>
    <w:rsid w:val="00717A4B"/>
    <w:pPr>
      <w:pBdr>
        <w:bottom w:val="single" w:sz="8" w:space="1" w:color="auto"/>
      </w:pBdr>
      <w:spacing w:before="360"/>
      <w:ind w:left="288"/>
    </w:pPr>
    <w:rPr>
      <w:b/>
      <w:sz w:val="24"/>
    </w:rPr>
  </w:style>
  <w:style w:type="paragraph" w:customStyle="1" w:styleId="ModuleAgendaItem">
    <w:name w:val="Module Agenda Item"/>
    <w:basedOn w:val="Normal"/>
    <w:uiPriority w:val="4"/>
    <w:rsid w:val="00717A4B"/>
    <w:pPr>
      <w:spacing w:before="0" w:after="0"/>
      <w:ind w:left="360" w:hanging="360"/>
      <w:contextualSpacing/>
    </w:pPr>
    <w:rPr>
      <w:sz w:val="24"/>
    </w:rPr>
  </w:style>
  <w:style w:type="paragraph" w:customStyle="1" w:styleId="LabExerciseItem">
    <w:name w:val="Lab Exercise Item"/>
    <w:basedOn w:val="Normal"/>
    <w:next w:val="Normal"/>
    <w:uiPriority w:val="4"/>
    <w:qFormat/>
    <w:rsid w:val="00717A4B"/>
    <w:pPr>
      <w:spacing w:before="0" w:after="0"/>
      <w:ind w:left="360" w:hanging="360"/>
    </w:pPr>
  </w:style>
  <w:style w:type="character" w:styleId="FollowedHyperlink">
    <w:name w:val="FollowedHyperlink"/>
    <w:basedOn w:val="DefaultParagraphFont"/>
    <w:uiPriority w:val="99"/>
    <w:semiHidden/>
    <w:unhideWhenUsed/>
    <w:rsid w:val="009E65AB"/>
    <w:rPr>
      <w:color w:val="800080" w:themeColor="followedHyperlink"/>
      <w:u w:val="single"/>
    </w:rPr>
  </w:style>
  <w:style w:type="paragraph" w:customStyle="1" w:styleId="Procedureheading">
    <w:name w:val="Procedure heading"/>
    <w:basedOn w:val="Heading4"/>
    <w:next w:val="Normal"/>
    <w:uiPriority w:val="99"/>
    <w:qFormat/>
    <w:rsid w:val="009E65AB"/>
    <w:pPr>
      <w:numPr>
        <w:numId w:val="6"/>
      </w:numPr>
      <w:pBdr>
        <w:bottom w:val="none" w:sz="0" w:space="0" w:color="auto"/>
      </w:pBdr>
      <w:tabs>
        <w:tab w:val="num" w:pos="360"/>
      </w:tabs>
      <w:spacing w:after="120" w:line="276" w:lineRule="auto"/>
      <w:ind w:left="0" w:firstLine="0"/>
    </w:pPr>
    <w:rPr>
      <w:rFonts w:asciiTheme="majorHAnsi" w:hAnsiTheme="majorHAnsi"/>
      <w:i/>
      <w:color w:val="262626" w:themeColor="text1" w:themeTint="D9"/>
      <w:sz w:val="22"/>
    </w:rPr>
  </w:style>
  <w:style w:type="paragraph" w:customStyle="1" w:styleId="LabStepNumberedLevel2">
    <w:name w:val="Lab Step Numbered Level 2"/>
    <w:basedOn w:val="LabStepNumbered"/>
    <w:qFormat/>
    <w:rsid w:val="00717A4B"/>
    <w:pPr>
      <w:numPr>
        <w:ilvl w:val="1"/>
      </w:numPr>
    </w:pPr>
  </w:style>
  <w:style w:type="paragraph" w:customStyle="1" w:styleId="LabStepNumberedLevel3">
    <w:name w:val="Lab Step Numbered Level 3"/>
    <w:basedOn w:val="LabStepNumberedLevel2"/>
    <w:qFormat/>
    <w:rsid w:val="00717A4B"/>
    <w:pPr>
      <w:numPr>
        <w:ilvl w:val="2"/>
      </w:numPr>
      <w:tabs>
        <w:tab w:val="left" w:pos="994"/>
      </w:tabs>
    </w:pPr>
  </w:style>
  <w:style w:type="paragraph" w:customStyle="1" w:styleId="LabStepNumberedLevel4">
    <w:name w:val="Lab Step Numbered Level 4"/>
    <w:basedOn w:val="LabStepNumberedLevel3"/>
    <w:qFormat/>
    <w:rsid w:val="00717A4B"/>
    <w:pPr>
      <w:numPr>
        <w:ilvl w:val="3"/>
      </w:numPr>
      <w:tabs>
        <w:tab w:val="clear" w:pos="994"/>
        <w:tab w:val="left" w:pos="1627"/>
      </w:tabs>
    </w:pPr>
  </w:style>
  <w:style w:type="paragraph" w:customStyle="1" w:styleId="LabExerciseLeadIn">
    <w:name w:val="Lab Exercise Lead In"/>
    <w:basedOn w:val="Normal"/>
    <w:qFormat/>
    <w:rsid w:val="00717A4B"/>
    <w:pPr>
      <w:pBdr>
        <w:top w:val="single" w:sz="2" w:space="4" w:color="808080"/>
        <w:left w:val="single" w:sz="2" w:space="3" w:color="808080"/>
        <w:bottom w:val="single" w:sz="2" w:space="4" w:color="808080"/>
        <w:right w:val="single" w:sz="2" w:space="3" w:color="808080"/>
      </w:pBdr>
      <w:shd w:val="pct65" w:color="EAEAEA" w:fill="auto"/>
      <w:spacing w:before="0"/>
      <w:ind w:left="72"/>
    </w:pPr>
    <w:rPr>
      <w:sz w:val="18"/>
    </w:rPr>
  </w:style>
  <w:style w:type="paragraph" w:customStyle="1" w:styleId="CKNumbering">
    <w:name w:val="CK Numbering"/>
    <w:basedOn w:val="ListParagraph"/>
    <w:link w:val="CKNumberingChar"/>
    <w:uiPriority w:val="1"/>
    <w:qFormat/>
    <w:rsid w:val="00D971EC"/>
    <w:pPr>
      <w:numPr>
        <w:numId w:val="8"/>
      </w:numPr>
      <w:tabs>
        <w:tab w:val="clear" w:pos="5040"/>
      </w:tabs>
      <w:spacing w:before="0" w:after="200"/>
    </w:pPr>
    <w:rPr>
      <w:rFonts w:ascii="Segoe UI Semilight" w:hAnsi="Segoe UI Semilight"/>
      <w:color w:val="auto"/>
      <w:sz w:val="22"/>
      <w:lang w:val="en-GB"/>
    </w:rPr>
  </w:style>
  <w:style w:type="character" w:customStyle="1" w:styleId="CKNumberingChar">
    <w:name w:val="CK Numbering Char"/>
    <w:basedOn w:val="DefaultParagraphFont"/>
    <w:link w:val="CKNumbering"/>
    <w:uiPriority w:val="1"/>
    <w:rsid w:val="00D971EC"/>
    <w:rPr>
      <w:rFonts w:ascii="Segoe UI Semilight" w:hAnsi="Segoe UI Semilight"/>
      <w:lang w:val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D83015"/>
    <w:rPr>
      <w:color w:val="808080"/>
      <w:shd w:val="clear" w:color="auto" w:fill="E6E6E6"/>
    </w:rPr>
  </w:style>
  <w:style w:type="table" w:customStyle="1" w:styleId="TableGrid0">
    <w:name w:val="TableGrid"/>
    <w:rsid w:val="00C939F8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14740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1095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9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9269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1136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9584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282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4583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8342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803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9400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5551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99577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64369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8231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66163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265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9146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363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528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9256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186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691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8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484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6074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504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57312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6288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4487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9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3083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40281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82630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91376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4860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70832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059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506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108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020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6023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8350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8695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0312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1864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5442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806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2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642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164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6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8665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09791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10172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94494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29141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56157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14306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4433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5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53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2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4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0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81706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3252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1950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9558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7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8573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6619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3511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067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8595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95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857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05199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1783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9228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2875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44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4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049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45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71341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158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0900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87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2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0774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403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9571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869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73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7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8343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4566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0903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13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2526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55411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64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3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710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940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85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56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08089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95762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52111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41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7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8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83247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8868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0236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09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56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72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51907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79376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96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25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2374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13521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8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142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6677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32948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9422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2134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9301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41930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3679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649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6133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859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83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263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540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84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7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1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2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426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55382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22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3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5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0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8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7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8805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81502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52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92751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95598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0676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3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6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9775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6161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83161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99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8604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9714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0060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94524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5022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1831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9377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6936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199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0833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910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5854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674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6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98119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7130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1223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1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9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2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0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7134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916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8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25731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625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1650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36955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8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8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2258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937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03200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5161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9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2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0879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557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6886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7974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25889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01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5273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1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5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8747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43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79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3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3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5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6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4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8047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107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1217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7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5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2334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2950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5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8131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267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8922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0603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03672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3941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961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3558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427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158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8044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42128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060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04339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8629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078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3964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971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2405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18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39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6125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7981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62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85556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567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54869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7557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52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6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0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60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32647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370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62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6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5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91903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354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1590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2204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22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7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5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9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5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5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1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9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9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3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0761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59781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1983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9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94999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3962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86107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710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82472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077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886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9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541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0529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4176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831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4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3314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3065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6498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238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063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8668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84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0048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53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963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86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2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6248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250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3860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19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22614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33714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729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6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1047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4183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4414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826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6068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065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368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68042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1045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8874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0546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653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7712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7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3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8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0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6962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6973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242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60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8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4159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9036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987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2848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245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7370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74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5058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6034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06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6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35966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5386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818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9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236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710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45988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3689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150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481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0896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03971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7152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86525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9808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9141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97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2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7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4084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1068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470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1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3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86997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12199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33930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73999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67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049496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838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894130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509070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0287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17756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31164">
          <w:marLeft w:val="1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64163">
          <w:marLeft w:val="1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1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5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492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7677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6851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5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7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1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2355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25290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73829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4672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13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06961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34830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5392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87054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29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9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4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6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439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4201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44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3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95919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2702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17364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82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050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9029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810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321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7900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3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0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201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455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3950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26867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1135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3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807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50887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13781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0513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79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9616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4652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6472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61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22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1669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6134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65791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01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4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86693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916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45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54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3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4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3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4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191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99155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6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9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37866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5954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1874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92871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3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132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53799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26970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0308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0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6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1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37447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37219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7066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51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742351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928484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32680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5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6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7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0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3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939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314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5051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07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17654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1431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1684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5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3670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42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13961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827759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7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2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2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598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441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10318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57751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8133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49190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9293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88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4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2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1932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520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580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311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07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133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61885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46871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0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01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9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3017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135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26927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6967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2195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70134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6371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809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85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0954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27934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0007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97894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625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53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97413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8602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500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2502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35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34871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6320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42066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4598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01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085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3633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99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8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3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5713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413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09668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6236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8096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31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72024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TFS\Apollo\Apollo\Resources\CptCourseManual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EDB607-3E44-4977-B4CF-0D2E8EE7D3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CptCourseManual.dotx</Template>
  <TotalTime>15</TotalTime>
  <Pages>16</Pages>
  <Words>1282</Words>
  <Characters>7313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Andrew Connell Inc.</Company>
  <LinksUpToDate>false</LinksUpToDate>
  <CharactersWithSpaces>8578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Andrew Connell</dc:creator>
  <cp:lastModifiedBy>Ted Pattison</cp:lastModifiedBy>
  <cp:revision>8</cp:revision>
  <cp:lastPrinted>2020-01-19T20:24:00Z</cp:lastPrinted>
  <dcterms:created xsi:type="dcterms:W3CDTF">2020-01-19T20:25:00Z</dcterms:created>
  <dcterms:modified xsi:type="dcterms:W3CDTF">2020-01-19T20:54:00Z</dcterms:modified>
</cp:coreProperties>
</file>